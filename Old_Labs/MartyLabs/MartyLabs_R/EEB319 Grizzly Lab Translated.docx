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25448" w14:textId="77777777" w:rsidR="00BF28A0" w:rsidRPr="00D87EDF" w:rsidRDefault="00BF28A0" w:rsidP="00BF28A0">
      <w:pPr>
        <w:rPr>
          <w:b/>
          <w:bCs/>
        </w:rPr>
      </w:pPr>
      <w:r w:rsidRPr="00D87EDF">
        <w:rPr>
          <w:b/>
          <w:bCs/>
        </w:rPr>
        <w:t>EEB 319 Lab 2- Grizzly Bear Population Dynamics</w:t>
      </w:r>
    </w:p>
    <w:p w14:paraId="65A82585" w14:textId="77777777" w:rsidR="00BF28A0" w:rsidRPr="00D87EDF" w:rsidRDefault="00BF28A0" w:rsidP="00BF28A0">
      <w:pPr>
        <w:rPr>
          <w:b/>
          <w:bCs/>
        </w:rPr>
      </w:pPr>
    </w:p>
    <w:p w14:paraId="7EB45793" w14:textId="77777777" w:rsidR="00BF28A0" w:rsidRPr="00D87EDF" w:rsidRDefault="00BF28A0" w:rsidP="00BF28A0">
      <w:pPr>
        <w:rPr>
          <w:b/>
          <w:bCs/>
        </w:rPr>
      </w:pPr>
      <w:r w:rsidRPr="00D87EDF">
        <w:rPr>
          <w:b/>
          <w:bCs/>
        </w:rPr>
        <w:t>There are two goals of this lab:</w:t>
      </w:r>
    </w:p>
    <w:p w14:paraId="679090B2" w14:textId="77777777" w:rsidR="00BF28A0" w:rsidRDefault="00BF28A0" w:rsidP="00BF28A0"/>
    <w:p w14:paraId="300BE4E4" w14:textId="77777777" w:rsidR="00BF28A0" w:rsidRDefault="00BF28A0" w:rsidP="00BF28A0">
      <w:pPr>
        <w:pStyle w:val="ListParagraph"/>
        <w:numPr>
          <w:ilvl w:val="0"/>
          <w:numId w:val="1"/>
        </w:numPr>
        <w:rPr>
          <w:lang w:val="en-CA"/>
        </w:rPr>
      </w:pPr>
      <w:r>
        <w:rPr>
          <w:lang w:val="en-CA"/>
        </w:rPr>
        <w:t>To introduce you to R and RStudio, which you will be using throughout this course to analyze data and apply the theoretical ideas learned in class.</w:t>
      </w:r>
    </w:p>
    <w:p w14:paraId="5358CBB4" w14:textId="77777777" w:rsidR="00BF28A0" w:rsidRDefault="00BF28A0" w:rsidP="00BF28A0"/>
    <w:p w14:paraId="108BA02B" w14:textId="77777777" w:rsidR="00BF28A0" w:rsidRPr="007F669D" w:rsidRDefault="00BF28A0" w:rsidP="00BF28A0">
      <w:pPr>
        <w:pStyle w:val="ListParagraph"/>
        <w:numPr>
          <w:ilvl w:val="0"/>
          <w:numId w:val="1"/>
        </w:numPr>
        <w:rPr>
          <w:lang w:val="en-CA"/>
        </w:rPr>
      </w:pPr>
      <w:r>
        <w:rPr>
          <w:lang w:val="en-CA"/>
        </w:rPr>
        <w:t xml:space="preserve">Analyze the population dynamics of grizzly bears, in particular their risk of extinction. </w:t>
      </w:r>
    </w:p>
    <w:p w14:paraId="578C5B0D" w14:textId="77777777" w:rsidR="00BF28A0" w:rsidRDefault="00BF28A0" w:rsidP="00BF28A0"/>
    <w:p w14:paraId="3E8DDBDD" w14:textId="77777777" w:rsidR="00BF28A0" w:rsidRDefault="00BF28A0" w:rsidP="00BF28A0"/>
    <w:p w14:paraId="63387477" w14:textId="77777777" w:rsidR="00BF28A0" w:rsidRPr="00D87EDF" w:rsidRDefault="00BF28A0" w:rsidP="00BF28A0">
      <w:pPr>
        <w:rPr>
          <w:b/>
          <w:bCs/>
        </w:rPr>
      </w:pPr>
      <w:r w:rsidRPr="00D87EDF">
        <w:rPr>
          <w:b/>
          <w:bCs/>
        </w:rPr>
        <w:t>A quick introduction to R:</w:t>
      </w:r>
    </w:p>
    <w:p w14:paraId="07D8E881" w14:textId="77777777" w:rsidR="00BF28A0" w:rsidRDefault="00BF28A0" w:rsidP="00BF28A0"/>
    <w:p w14:paraId="275C463A" w14:textId="77777777" w:rsidR="00BF28A0" w:rsidRDefault="00BF28A0" w:rsidP="00BF28A0">
      <w:r>
        <w:t>To make things clear: R is the name of the programming language while RStudio is a convenient interface. There are many R editors that can be used with R, but RStudio is one of the best ones since it is compatible with both PCs and Macs.</w:t>
      </w:r>
    </w:p>
    <w:p w14:paraId="19FEDCBD" w14:textId="77777777" w:rsidR="00BF28A0" w:rsidRDefault="00BF28A0" w:rsidP="00BF28A0"/>
    <w:p w14:paraId="616704F1" w14:textId="77777777" w:rsidR="00BF28A0" w:rsidRDefault="00BF28A0" w:rsidP="00BF28A0">
      <w:pPr>
        <w:pStyle w:val="ListParagraph"/>
        <w:numPr>
          <w:ilvl w:val="0"/>
          <w:numId w:val="2"/>
        </w:numPr>
        <w:rPr>
          <w:lang w:val="en-CA"/>
        </w:rPr>
      </w:pPr>
      <w:r>
        <w:rPr>
          <w:lang w:val="en-CA"/>
        </w:rPr>
        <w:t xml:space="preserve">Go </w:t>
      </w:r>
      <w:r w:rsidRPr="00D87EDF">
        <w:rPr>
          <w:lang w:val="en-CA"/>
        </w:rPr>
        <w:t xml:space="preserve">to </w:t>
      </w:r>
      <w:hyperlink r:id="rId7" w:history="1">
        <w:r w:rsidRPr="00D87EDF">
          <w:rPr>
            <w:rStyle w:val="Hyperlink"/>
            <w:lang w:val="en-CA"/>
          </w:rPr>
          <w:t>www.r-project.org</w:t>
        </w:r>
      </w:hyperlink>
      <w:r w:rsidRPr="00D87EDF">
        <w:rPr>
          <w:lang w:val="en-CA"/>
        </w:rPr>
        <w:t xml:space="preserve"> and download the latest version of R that is compatible with your software. </w:t>
      </w:r>
    </w:p>
    <w:p w14:paraId="483579ED" w14:textId="77777777" w:rsidR="00BF28A0" w:rsidRDefault="00BF28A0" w:rsidP="00BF28A0">
      <w:pPr>
        <w:pStyle w:val="ListParagraph"/>
        <w:rPr>
          <w:lang w:val="en-CA"/>
        </w:rPr>
      </w:pPr>
    </w:p>
    <w:p w14:paraId="469353E9" w14:textId="77777777" w:rsidR="00BF28A0" w:rsidRDefault="00BF28A0" w:rsidP="00BF28A0">
      <w:pPr>
        <w:pStyle w:val="ListParagraph"/>
        <w:numPr>
          <w:ilvl w:val="0"/>
          <w:numId w:val="2"/>
        </w:numPr>
        <w:rPr>
          <w:lang w:val="en-CA"/>
        </w:rPr>
      </w:pPr>
      <w:r>
        <w:rPr>
          <w:lang w:val="en-CA"/>
        </w:rPr>
        <w:t xml:space="preserve">Go to </w:t>
      </w:r>
      <w:hyperlink r:id="rId8" w:history="1">
        <w:r w:rsidRPr="00210CCF">
          <w:rPr>
            <w:rStyle w:val="Hyperlink"/>
            <w:lang w:val="en-CA"/>
          </w:rPr>
          <w:t>rstudio.org</w:t>
        </w:r>
      </w:hyperlink>
      <w:r>
        <w:rPr>
          <w:lang w:val="en-CA"/>
        </w:rPr>
        <w:t xml:space="preserve"> and download the latest version that is compatible with your computer</w:t>
      </w:r>
    </w:p>
    <w:p w14:paraId="1D06F12E" w14:textId="77777777" w:rsidR="00BF28A0" w:rsidRPr="00D87EDF" w:rsidRDefault="00BF28A0" w:rsidP="00BF28A0">
      <w:pPr>
        <w:pStyle w:val="ListParagraph"/>
        <w:rPr>
          <w:lang w:val="en-CA"/>
        </w:rPr>
      </w:pPr>
    </w:p>
    <w:p w14:paraId="2E5F3BE4" w14:textId="77777777" w:rsidR="00BF28A0" w:rsidRDefault="00BF28A0" w:rsidP="00BF28A0">
      <w:r>
        <w:t xml:space="preserve">Once RStudio is downloaded and installed, open the application. The panel on the left is known as the </w:t>
      </w:r>
      <w:r w:rsidRPr="00503CD0">
        <w:rPr>
          <w:i/>
          <w:iCs/>
        </w:rPr>
        <w:t>console</w:t>
      </w:r>
      <w:r>
        <w:t xml:space="preserve">. This is where you will be typing commands and interpreting their output. The panel in the upper righthand corner contains your </w:t>
      </w:r>
      <w:r w:rsidRPr="00503CD0">
        <w:rPr>
          <w:i/>
          <w:iCs/>
        </w:rPr>
        <w:t>workspace</w:t>
      </w:r>
      <w:r>
        <w:t xml:space="preserve"> and the history of the commands that you have previously entered. In the lower right corner, you will see any plots that you have generated. </w:t>
      </w:r>
    </w:p>
    <w:p w14:paraId="16896CED" w14:textId="77777777" w:rsidR="00BF28A0" w:rsidRPr="0038382B" w:rsidRDefault="00BF28A0" w:rsidP="00BF28A0">
      <w:pPr>
        <w:rPr>
          <w:b/>
          <w:bCs/>
        </w:rPr>
      </w:pPr>
    </w:p>
    <w:p w14:paraId="3124846F" w14:textId="77777777" w:rsidR="00BF28A0" w:rsidRDefault="00BF28A0" w:rsidP="00BF28A0">
      <w:pPr>
        <w:rPr>
          <w:b/>
          <w:bCs/>
        </w:rPr>
      </w:pPr>
      <w:r w:rsidRPr="0038382B">
        <w:rPr>
          <w:b/>
          <w:bCs/>
        </w:rPr>
        <w:t>Object</w:t>
      </w:r>
      <w:r>
        <w:rPr>
          <w:b/>
          <w:bCs/>
        </w:rPr>
        <w:t>s</w:t>
      </w:r>
    </w:p>
    <w:p w14:paraId="60F962F9" w14:textId="77777777" w:rsidR="00BF28A0" w:rsidRDefault="00BF28A0" w:rsidP="00BF28A0">
      <w:pPr>
        <w:rPr>
          <w:b/>
          <w:bCs/>
        </w:rPr>
      </w:pPr>
    </w:p>
    <w:p w14:paraId="5A56E3B1" w14:textId="77777777" w:rsidR="00BF28A0" w:rsidRDefault="00BF28A0" w:rsidP="00BF28A0">
      <w:r w:rsidRPr="00532A2B">
        <w:t xml:space="preserve">All type of data inputted into R is recognized and saved as </w:t>
      </w:r>
      <w:r>
        <w:t>“</w:t>
      </w:r>
      <w:r w:rsidRPr="00532A2B">
        <w:t>objects.</w:t>
      </w:r>
      <w:r>
        <w:t>” There are 4 types of objects that you should know about:</w:t>
      </w:r>
    </w:p>
    <w:p w14:paraId="5269D318" w14:textId="77777777" w:rsidR="00BF28A0" w:rsidRDefault="00BF28A0" w:rsidP="00BF28A0"/>
    <w:p w14:paraId="40D418BC" w14:textId="77777777" w:rsidR="00BF28A0" w:rsidRDefault="00BF28A0" w:rsidP="00BF28A0">
      <w:pPr>
        <w:pStyle w:val="ListParagraph"/>
        <w:numPr>
          <w:ilvl w:val="0"/>
          <w:numId w:val="7"/>
        </w:numPr>
        <w:rPr>
          <w:lang w:val="en-CA"/>
        </w:rPr>
      </w:pPr>
      <w:r>
        <w:rPr>
          <w:lang w:val="en-CA"/>
        </w:rPr>
        <w:t>Variable: a single value or character</w:t>
      </w:r>
    </w:p>
    <w:p w14:paraId="23C5B60C" w14:textId="77777777" w:rsidR="00BF28A0" w:rsidRDefault="00BF28A0" w:rsidP="00BF28A0">
      <w:pPr>
        <w:pStyle w:val="ListParagraph"/>
        <w:numPr>
          <w:ilvl w:val="0"/>
          <w:numId w:val="7"/>
        </w:numPr>
        <w:rPr>
          <w:lang w:val="en-CA"/>
        </w:rPr>
      </w:pPr>
      <w:r>
        <w:rPr>
          <w:lang w:val="en-CA"/>
        </w:rPr>
        <w:t>Vector: a list of values of characters</w:t>
      </w:r>
    </w:p>
    <w:p w14:paraId="72E5A45A" w14:textId="77777777" w:rsidR="00BF28A0" w:rsidRDefault="00BF28A0" w:rsidP="00BF28A0">
      <w:pPr>
        <w:pStyle w:val="ListParagraph"/>
        <w:numPr>
          <w:ilvl w:val="0"/>
          <w:numId w:val="7"/>
        </w:numPr>
        <w:rPr>
          <w:lang w:val="en-CA"/>
        </w:rPr>
      </w:pPr>
      <w:proofErr w:type="spellStart"/>
      <w:r>
        <w:rPr>
          <w:lang w:val="en-CA"/>
        </w:rPr>
        <w:t>Dataframe</w:t>
      </w:r>
      <w:proofErr w:type="spellEnd"/>
      <w:r>
        <w:rPr>
          <w:lang w:val="en-CA"/>
        </w:rPr>
        <w:t>: a matrix of values</w:t>
      </w:r>
    </w:p>
    <w:p w14:paraId="6EDF0129" w14:textId="77777777" w:rsidR="00BF28A0" w:rsidRDefault="00BF28A0" w:rsidP="00BF28A0">
      <w:pPr>
        <w:pStyle w:val="ListParagraph"/>
        <w:numPr>
          <w:ilvl w:val="0"/>
          <w:numId w:val="7"/>
        </w:numPr>
        <w:rPr>
          <w:lang w:val="en-CA"/>
        </w:rPr>
      </w:pPr>
      <w:r>
        <w:rPr>
          <w:lang w:val="en-CA"/>
        </w:rPr>
        <w:t>Function: used to perform an operation in R when provided with an argument</w:t>
      </w:r>
    </w:p>
    <w:p w14:paraId="7C3C7475" w14:textId="77777777" w:rsidR="00BF28A0" w:rsidRDefault="00BF28A0" w:rsidP="00BF28A0"/>
    <w:p w14:paraId="364CA25E" w14:textId="77777777" w:rsidR="00BF28A0" w:rsidRPr="00AB3677" w:rsidRDefault="00BF28A0" w:rsidP="00BF28A0">
      <w:pPr>
        <w:rPr>
          <w:b/>
          <w:bCs/>
        </w:rPr>
      </w:pPr>
      <w:r w:rsidRPr="00AB3677">
        <w:rPr>
          <w:b/>
          <w:bCs/>
        </w:rPr>
        <w:t>Variables and assignments</w:t>
      </w:r>
    </w:p>
    <w:p w14:paraId="34FDBF59" w14:textId="77777777" w:rsidR="00BF28A0" w:rsidRDefault="00BF28A0" w:rsidP="00BF28A0"/>
    <w:p w14:paraId="05A292F3" w14:textId="77777777" w:rsidR="00BF28A0" w:rsidRDefault="00BF28A0" w:rsidP="00BF28A0">
      <w:r>
        <w:t>To assign a name to a value, use &lt;-. You can assign any name to any variable. For example:</w:t>
      </w:r>
    </w:p>
    <w:p w14:paraId="48EC310B" w14:textId="77777777" w:rsidR="00BF28A0" w:rsidRDefault="00BF28A0" w:rsidP="00BF28A0"/>
    <w:p w14:paraId="282258C0" w14:textId="77777777" w:rsidR="00BF28A0" w:rsidRDefault="00BF28A0" w:rsidP="00BF28A0">
      <w:pPr>
        <w:pStyle w:val="ListParagraph"/>
        <w:numPr>
          <w:ilvl w:val="0"/>
          <w:numId w:val="7"/>
        </w:numPr>
        <w:rPr>
          <w:lang w:val="en-CA"/>
        </w:rPr>
      </w:pPr>
      <w:r>
        <w:rPr>
          <w:lang w:val="en-CA"/>
        </w:rPr>
        <w:t>a=8</w:t>
      </w:r>
    </w:p>
    <w:p w14:paraId="48B38ADA" w14:textId="77777777" w:rsidR="00BF28A0" w:rsidRDefault="00BF28A0" w:rsidP="00BF28A0">
      <w:pPr>
        <w:pStyle w:val="ListParagraph"/>
        <w:numPr>
          <w:ilvl w:val="0"/>
          <w:numId w:val="7"/>
        </w:numPr>
        <w:rPr>
          <w:lang w:val="en-CA"/>
        </w:rPr>
      </w:pPr>
      <w:r>
        <w:rPr>
          <w:lang w:val="en-CA"/>
        </w:rPr>
        <w:t>a</w:t>
      </w:r>
    </w:p>
    <w:p w14:paraId="2AE2A384" w14:textId="77777777" w:rsidR="00BF28A0" w:rsidRDefault="00BF28A0" w:rsidP="00BF28A0">
      <w:pPr>
        <w:pStyle w:val="ListParagraph"/>
        <w:rPr>
          <w:lang w:val="en-CA"/>
        </w:rPr>
      </w:pPr>
    </w:p>
    <w:p w14:paraId="53A7BC05" w14:textId="77777777" w:rsidR="00BF28A0" w:rsidRPr="00320DBC" w:rsidRDefault="00BF28A0" w:rsidP="00BF28A0">
      <w:r>
        <w:t xml:space="preserve">      [1]   8</w:t>
      </w:r>
    </w:p>
    <w:p w14:paraId="64E4E714" w14:textId="77777777" w:rsidR="00BF28A0" w:rsidRDefault="00BF28A0" w:rsidP="00BF28A0">
      <w:pPr>
        <w:rPr>
          <w:b/>
          <w:bCs/>
        </w:rPr>
      </w:pPr>
    </w:p>
    <w:p w14:paraId="3C81CD3F" w14:textId="77777777" w:rsidR="00BF28A0" w:rsidRDefault="00BF28A0" w:rsidP="00BF28A0"/>
    <w:p w14:paraId="5AABC1B4" w14:textId="77777777" w:rsidR="00BF28A0" w:rsidRDefault="00BF28A0" w:rsidP="00BF28A0">
      <w:pPr>
        <w:pStyle w:val="ListParagraph"/>
        <w:numPr>
          <w:ilvl w:val="0"/>
          <w:numId w:val="7"/>
        </w:numPr>
        <w:rPr>
          <w:lang w:val="en-CA"/>
        </w:rPr>
      </w:pPr>
      <w:r>
        <w:rPr>
          <w:lang w:val="en-CA"/>
        </w:rPr>
        <w:lastRenderedPageBreak/>
        <w:t>b=4</w:t>
      </w:r>
    </w:p>
    <w:p w14:paraId="0A32EBBD" w14:textId="77777777" w:rsidR="00BF28A0" w:rsidRDefault="00BF28A0" w:rsidP="00BF28A0">
      <w:pPr>
        <w:pStyle w:val="ListParagraph"/>
        <w:numPr>
          <w:ilvl w:val="0"/>
          <w:numId w:val="7"/>
        </w:numPr>
        <w:rPr>
          <w:lang w:val="en-CA"/>
        </w:rPr>
      </w:pPr>
      <w:r>
        <w:rPr>
          <w:lang w:val="en-CA"/>
        </w:rPr>
        <w:t>b</w:t>
      </w:r>
    </w:p>
    <w:p w14:paraId="5E8A60DD" w14:textId="77777777" w:rsidR="00BF28A0" w:rsidRDefault="00BF28A0" w:rsidP="00BF28A0">
      <w:pPr>
        <w:pStyle w:val="ListParagraph"/>
        <w:rPr>
          <w:lang w:val="en-CA"/>
        </w:rPr>
      </w:pPr>
    </w:p>
    <w:p w14:paraId="7DB2E8C1" w14:textId="77777777" w:rsidR="00BF28A0" w:rsidRPr="00320DBC" w:rsidRDefault="00BF28A0" w:rsidP="00BF28A0">
      <w:pPr>
        <w:ind w:left="360"/>
      </w:pPr>
      <w:r w:rsidRPr="00320DBC">
        <w:t xml:space="preserve">[1]   </w:t>
      </w:r>
      <w:r>
        <w:t>4</w:t>
      </w:r>
    </w:p>
    <w:p w14:paraId="53983896" w14:textId="77777777" w:rsidR="00BF28A0" w:rsidRPr="00320DBC" w:rsidRDefault="00BF28A0" w:rsidP="00BF28A0">
      <w:pPr>
        <w:pStyle w:val="ListParagraph"/>
        <w:rPr>
          <w:lang w:val="en-CA"/>
        </w:rPr>
      </w:pPr>
    </w:p>
    <w:p w14:paraId="11BFB1BB" w14:textId="77777777" w:rsidR="00BF28A0" w:rsidRDefault="00BF28A0" w:rsidP="00BF28A0">
      <w:r>
        <w:t>When doing any type of operation, you can call on the variables that you have assigned using their names. Operations can also be performed using vectors and sequences. For example:</w:t>
      </w:r>
    </w:p>
    <w:p w14:paraId="0212013E" w14:textId="77777777" w:rsidR="00BF28A0" w:rsidRDefault="00BF28A0" w:rsidP="00BF28A0"/>
    <w:p w14:paraId="07C664BE" w14:textId="77777777" w:rsidR="00BF28A0" w:rsidRDefault="00BF28A0" w:rsidP="00BF28A0">
      <w:pPr>
        <w:pStyle w:val="ListParagraph"/>
        <w:numPr>
          <w:ilvl w:val="0"/>
          <w:numId w:val="7"/>
        </w:numPr>
        <w:rPr>
          <w:lang w:val="en-CA"/>
        </w:rPr>
      </w:pPr>
      <w:r>
        <w:rPr>
          <w:lang w:val="en-CA"/>
        </w:rPr>
        <w:t>ab=b/a</w:t>
      </w:r>
    </w:p>
    <w:p w14:paraId="61138FDC" w14:textId="77777777" w:rsidR="00BF28A0" w:rsidRDefault="00BF28A0" w:rsidP="00BF28A0">
      <w:pPr>
        <w:pStyle w:val="ListParagraph"/>
        <w:numPr>
          <w:ilvl w:val="0"/>
          <w:numId w:val="7"/>
        </w:numPr>
        <w:rPr>
          <w:lang w:val="en-CA"/>
        </w:rPr>
      </w:pPr>
      <w:r>
        <w:rPr>
          <w:lang w:val="en-CA"/>
        </w:rPr>
        <w:t>ab</w:t>
      </w:r>
    </w:p>
    <w:p w14:paraId="4682DCA7" w14:textId="77777777" w:rsidR="00BF28A0" w:rsidRDefault="00BF28A0" w:rsidP="00BF28A0">
      <w:pPr>
        <w:pStyle w:val="ListParagraph"/>
        <w:rPr>
          <w:lang w:val="en-CA"/>
        </w:rPr>
      </w:pPr>
    </w:p>
    <w:p w14:paraId="2557D93F" w14:textId="77777777" w:rsidR="00BF28A0" w:rsidRDefault="00BF28A0" w:rsidP="00BF28A0">
      <w:r>
        <w:t xml:space="preserve">      </w:t>
      </w:r>
      <w:r w:rsidRPr="00755B35">
        <w:t>[1]   2</w:t>
      </w:r>
    </w:p>
    <w:p w14:paraId="363612EA" w14:textId="77777777" w:rsidR="00BF28A0" w:rsidRPr="00755B35" w:rsidRDefault="00BF28A0" w:rsidP="00BF28A0"/>
    <w:p w14:paraId="53806A5B" w14:textId="77777777" w:rsidR="00BF28A0" w:rsidRPr="00755B35" w:rsidRDefault="00BF28A0" w:rsidP="00BF28A0">
      <w:pPr>
        <w:pStyle w:val="ListParagraph"/>
        <w:rPr>
          <w:lang w:val="en-CA"/>
        </w:rPr>
      </w:pPr>
    </w:p>
    <w:p w14:paraId="007D0C9D" w14:textId="77777777" w:rsidR="00BF28A0" w:rsidRPr="00AB3677" w:rsidRDefault="00BF28A0" w:rsidP="00BF28A0">
      <w:pPr>
        <w:rPr>
          <w:b/>
          <w:bCs/>
        </w:rPr>
      </w:pPr>
      <w:r w:rsidRPr="00AB3677">
        <w:rPr>
          <w:b/>
          <w:bCs/>
        </w:rPr>
        <w:t>R functions</w:t>
      </w:r>
    </w:p>
    <w:p w14:paraId="5859978F" w14:textId="77777777" w:rsidR="00BF28A0" w:rsidRDefault="00BF28A0" w:rsidP="00BF28A0"/>
    <w:p w14:paraId="00182F75" w14:textId="77777777" w:rsidR="00BF28A0" w:rsidRDefault="00BF28A0" w:rsidP="00BF28A0">
      <w:r>
        <w:t>There are many functions that come with the RStudio function. You will be using the “plot” function frequently throughout these labs to generate plots. In order to use a function, call the function name and use round brackets. For example, to plot your data you would type into the console:</w:t>
      </w:r>
    </w:p>
    <w:p w14:paraId="3AE146AA" w14:textId="77777777" w:rsidR="00BF28A0" w:rsidRDefault="00BF28A0" w:rsidP="00BF28A0"/>
    <w:p w14:paraId="6F60B336" w14:textId="77777777" w:rsidR="00BF28A0" w:rsidRPr="00210CCF" w:rsidRDefault="00BF28A0" w:rsidP="00BF28A0">
      <w:pPr>
        <w:pStyle w:val="ListParagraph"/>
        <w:numPr>
          <w:ilvl w:val="0"/>
          <w:numId w:val="6"/>
        </w:numPr>
        <w:rPr>
          <w:lang w:val="en-CA"/>
        </w:rPr>
      </w:pPr>
      <w:r w:rsidRPr="00212B44">
        <w:rPr>
          <w:i/>
          <w:iCs/>
          <w:lang w:val="en-CA"/>
        </w:rPr>
        <w:t>plot (</w:t>
      </w:r>
      <w:r>
        <w:rPr>
          <w:i/>
          <w:iCs/>
          <w:lang w:val="en-CA"/>
        </w:rPr>
        <w:t xml:space="preserve"> </w:t>
      </w:r>
      <w:r w:rsidRPr="00212B44">
        <w:rPr>
          <w:i/>
          <w:iCs/>
          <w:lang w:val="en-CA"/>
        </w:rPr>
        <w:t>)</w:t>
      </w:r>
    </w:p>
    <w:p w14:paraId="6BC802B8" w14:textId="77777777" w:rsidR="00BF28A0" w:rsidRPr="00134AFD" w:rsidRDefault="00BF28A0" w:rsidP="00BF28A0">
      <w:pPr>
        <w:pStyle w:val="ListParagraph"/>
        <w:rPr>
          <w:lang w:val="en-CA"/>
        </w:rPr>
      </w:pPr>
    </w:p>
    <w:p w14:paraId="731D4075" w14:textId="77777777" w:rsidR="00BF28A0" w:rsidRDefault="00BF28A0" w:rsidP="00BF28A0">
      <w:r>
        <w:t>Functions also take arguments or information on which the function must act. For example, if you want to take the natural log of “a”, use the function log ( ) where a is the argument of interest:</w:t>
      </w:r>
    </w:p>
    <w:p w14:paraId="443EACD5" w14:textId="77777777" w:rsidR="00BF28A0" w:rsidRDefault="00BF28A0" w:rsidP="00BF28A0"/>
    <w:p w14:paraId="3379499C" w14:textId="77777777" w:rsidR="00BF28A0" w:rsidRDefault="00BF28A0" w:rsidP="00BF28A0">
      <w:pPr>
        <w:pStyle w:val="ListParagraph"/>
        <w:numPr>
          <w:ilvl w:val="0"/>
          <w:numId w:val="6"/>
        </w:numPr>
        <w:rPr>
          <w:i/>
          <w:iCs/>
          <w:lang w:val="en-CA"/>
        </w:rPr>
      </w:pPr>
      <w:r w:rsidRPr="00210CCF">
        <w:rPr>
          <w:i/>
          <w:iCs/>
          <w:lang w:val="en-CA"/>
        </w:rPr>
        <w:t>log (a)</w:t>
      </w:r>
    </w:p>
    <w:p w14:paraId="4F09C488" w14:textId="77777777" w:rsidR="00BF28A0" w:rsidRDefault="00BF28A0" w:rsidP="00BF28A0">
      <w:pPr>
        <w:rPr>
          <w:i/>
          <w:iCs/>
        </w:rPr>
      </w:pPr>
    </w:p>
    <w:p w14:paraId="44C56D99" w14:textId="77777777" w:rsidR="00BF28A0" w:rsidRDefault="00BF28A0" w:rsidP="00BF28A0">
      <w:pPr>
        <w:rPr>
          <w:i/>
          <w:iCs/>
        </w:rPr>
      </w:pPr>
    </w:p>
    <w:p w14:paraId="650A5867" w14:textId="77777777" w:rsidR="00BF28A0" w:rsidRDefault="00BF28A0" w:rsidP="00BF28A0">
      <w:r>
        <w:t>Loops</w:t>
      </w:r>
    </w:p>
    <w:p w14:paraId="58EE4EBE" w14:textId="77777777" w:rsidR="00BF28A0" w:rsidRDefault="00BF28A0" w:rsidP="00BF28A0"/>
    <w:p w14:paraId="494FBB5F" w14:textId="77777777" w:rsidR="00BF28A0" w:rsidRDefault="00BF28A0" w:rsidP="00BF28A0">
      <w:r>
        <w:t xml:space="preserve">Loops are useful for running the same operation multiple times such as calculating how a value changes over time. This can be done by writing something called a ‘for’ loop. </w:t>
      </w:r>
    </w:p>
    <w:p w14:paraId="12D3F804" w14:textId="77777777" w:rsidR="00BF28A0" w:rsidRDefault="00BF28A0" w:rsidP="00BF28A0"/>
    <w:p w14:paraId="68DE7663" w14:textId="77777777" w:rsidR="00BF28A0" w:rsidRDefault="00BF28A0" w:rsidP="00BF28A0">
      <w:r>
        <w:t xml:space="preserve">Before writing a for loop, it is important to create an empty vector to store the resulting values in. To then write the for loop, make use of the for() function. Since the loop will be used to run an operation multiple times, it is also necessary to have an index for the current location in the loop. For example, you can use </w:t>
      </w:r>
      <w:proofErr w:type="spellStart"/>
      <w:r>
        <w:t>i</w:t>
      </w:r>
      <w:proofErr w:type="spellEnd"/>
      <w:r>
        <w:t xml:space="preserve"> or t. R also needs to be told where the index is starting and ending. The loop should look something like this:</w:t>
      </w:r>
    </w:p>
    <w:p w14:paraId="39709200" w14:textId="77777777" w:rsidR="00BF28A0" w:rsidRDefault="00BF28A0" w:rsidP="00BF28A0"/>
    <w:p w14:paraId="2E9DE244" w14:textId="77777777" w:rsidR="00BF28A0" w:rsidRDefault="00BF28A0" w:rsidP="00BF28A0">
      <w:r>
        <w:t>&gt;</w:t>
      </w:r>
      <w:proofErr w:type="spellStart"/>
      <w:r>
        <w:t>result.vector</w:t>
      </w:r>
      <w:proofErr w:type="spellEnd"/>
      <w:r>
        <w:t xml:space="preserve">  #this is the empty vector to store values in</w:t>
      </w:r>
    </w:p>
    <w:p w14:paraId="79FE237D" w14:textId="77777777" w:rsidR="00BF28A0" w:rsidRDefault="00BF28A0" w:rsidP="00BF28A0"/>
    <w:p w14:paraId="25A47BFB" w14:textId="77777777" w:rsidR="00BF28A0" w:rsidRDefault="00BF28A0" w:rsidP="00BF28A0">
      <w:r>
        <w:t>#This is the loop where the operation will be performed:</w:t>
      </w:r>
    </w:p>
    <w:p w14:paraId="3235128B" w14:textId="77777777" w:rsidR="00BF28A0" w:rsidRDefault="00BF28A0" w:rsidP="00BF28A0"/>
    <w:p w14:paraId="3915277A" w14:textId="77777777" w:rsidR="00BF28A0" w:rsidRDefault="00BF28A0" w:rsidP="00BF28A0">
      <w:r>
        <w:t xml:space="preserve">&gt;for ( t in </w:t>
      </w:r>
      <w:proofErr w:type="spellStart"/>
      <w:r>
        <w:t>starting:ending</w:t>
      </w:r>
      <w:proofErr w:type="spellEnd"/>
      <w:r>
        <w:t>) {</w:t>
      </w:r>
    </w:p>
    <w:p w14:paraId="7B984A02" w14:textId="77777777" w:rsidR="00BF28A0" w:rsidRDefault="00BF28A0" w:rsidP="00BF28A0"/>
    <w:p w14:paraId="1C5C3500" w14:textId="77777777" w:rsidR="00BF28A0" w:rsidRDefault="00BF28A0" w:rsidP="00BF28A0">
      <w:proofErr w:type="spellStart"/>
      <w:r>
        <w:lastRenderedPageBreak/>
        <w:t>result.vector</w:t>
      </w:r>
      <w:proofErr w:type="spellEnd"/>
      <w:r>
        <w:t>[t]=operation</w:t>
      </w:r>
    </w:p>
    <w:p w14:paraId="186A07A9" w14:textId="77777777" w:rsidR="00BF28A0" w:rsidRDefault="00BF28A0" w:rsidP="00BF28A0"/>
    <w:p w14:paraId="36B49CE3" w14:textId="77777777" w:rsidR="00BF28A0" w:rsidRDefault="00BF28A0" w:rsidP="00BF28A0">
      <w:r>
        <w:t>}</w:t>
      </w:r>
    </w:p>
    <w:p w14:paraId="49F376AC" w14:textId="77777777" w:rsidR="00BF28A0" w:rsidRDefault="00BF28A0" w:rsidP="00BF28A0"/>
    <w:p w14:paraId="1C1C85E5" w14:textId="77777777" w:rsidR="00BF28A0" w:rsidRDefault="00BF28A0" w:rsidP="00BF28A0">
      <w:r>
        <w:t>For example, if we want to take 4 to increasingly higher powers, we would write:</w:t>
      </w:r>
    </w:p>
    <w:p w14:paraId="0D495AC4" w14:textId="77777777" w:rsidR="00BF28A0" w:rsidRDefault="00BF28A0" w:rsidP="00BF28A0"/>
    <w:p w14:paraId="522BC9FF" w14:textId="77777777" w:rsidR="00BF28A0" w:rsidRDefault="00BF28A0" w:rsidP="00BF28A0">
      <w:r>
        <w:t>&gt;times=5 #this is the number of times we want the loop to do the operation</w:t>
      </w:r>
    </w:p>
    <w:p w14:paraId="74F12FB3" w14:textId="77777777" w:rsidR="00BF28A0" w:rsidRDefault="00BF28A0" w:rsidP="00BF28A0">
      <w:r>
        <w:t>&gt;p=seq(3,7,by=1) # this is a vector of powers that we want the loop to take 4 too</w:t>
      </w:r>
    </w:p>
    <w:p w14:paraId="63BFCDBA" w14:textId="77777777" w:rsidR="00BF28A0" w:rsidRDefault="00BF28A0" w:rsidP="00BF28A0">
      <w:r>
        <w:t>&gt;result=rep(NA), length=times #empty vector to store the results in</w:t>
      </w:r>
    </w:p>
    <w:p w14:paraId="50444165" w14:textId="77777777" w:rsidR="00BF28A0" w:rsidRDefault="00BF28A0" w:rsidP="00BF28A0"/>
    <w:p w14:paraId="658D9DF3" w14:textId="77777777" w:rsidR="00BF28A0" w:rsidRDefault="00BF28A0" w:rsidP="00BF28A0">
      <w:r>
        <w:t>&gt;for(t in 1:4){</w:t>
      </w:r>
    </w:p>
    <w:p w14:paraId="04F16074" w14:textId="77777777" w:rsidR="00BF28A0" w:rsidRDefault="00BF28A0" w:rsidP="00BF28A0"/>
    <w:p w14:paraId="3B0DE834" w14:textId="77777777" w:rsidR="00BF28A0" w:rsidRDefault="00BF28A0" w:rsidP="00BF28A0">
      <w:r>
        <w:t>result[t]=4^p[t]</w:t>
      </w:r>
    </w:p>
    <w:p w14:paraId="1F91F739" w14:textId="77777777" w:rsidR="00BF28A0" w:rsidRDefault="00BF28A0" w:rsidP="00BF28A0"/>
    <w:p w14:paraId="3DC60180" w14:textId="77777777" w:rsidR="00BF28A0" w:rsidRDefault="00BF28A0" w:rsidP="00BF28A0">
      <w:r>
        <w:t>}</w:t>
      </w:r>
    </w:p>
    <w:p w14:paraId="70346363" w14:textId="77777777" w:rsidR="00BF28A0" w:rsidRDefault="00BF28A0" w:rsidP="00BF28A0"/>
    <w:p w14:paraId="24D5CFA4" w14:textId="77777777" w:rsidR="00BF28A0" w:rsidRDefault="00BF28A0" w:rsidP="00BF28A0">
      <w:r>
        <w:t>&gt;result #prints the results</w:t>
      </w:r>
    </w:p>
    <w:p w14:paraId="398B9807" w14:textId="77777777" w:rsidR="00BF28A0" w:rsidRDefault="00BF28A0" w:rsidP="00BF28A0"/>
    <w:p w14:paraId="3B540907" w14:textId="77777777" w:rsidR="00BF28A0" w:rsidRDefault="00BF28A0" w:rsidP="00BF28A0">
      <w:pPr>
        <w:rPr>
          <w:b/>
          <w:bCs/>
        </w:rPr>
      </w:pPr>
      <w:r w:rsidRPr="00503CD0">
        <w:rPr>
          <w:b/>
          <w:bCs/>
        </w:rPr>
        <w:t xml:space="preserve">Let’s get started on the lab: </w:t>
      </w:r>
    </w:p>
    <w:p w14:paraId="21EB2C22" w14:textId="77777777" w:rsidR="00BF28A0" w:rsidRDefault="00BF28A0" w:rsidP="00BF28A0">
      <w:pPr>
        <w:rPr>
          <w:b/>
          <w:bCs/>
        </w:rPr>
      </w:pPr>
    </w:p>
    <w:p w14:paraId="5608DEFB" w14:textId="77777777" w:rsidR="00BF28A0" w:rsidRDefault="00BF28A0" w:rsidP="00BF28A0">
      <w:r w:rsidRPr="00503CD0">
        <w:t>Download the excel file “Bears.xls” from Quercus</w:t>
      </w:r>
      <w:r>
        <w:t xml:space="preserve"> and save it on your computer as a csv file</w:t>
      </w:r>
      <w:r w:rsidRPr="00503CD0">
        <w:t xml:space="preserve">. </w:t>
      </w:r>
      <w:r>
        <w:t xml:space="preserve">It contains a time series of the abundance of adult female grizzly bears in Yellowstone National Park, USA, between 1959 and 1978. </w:t>
      </w:r>
    </w:p>
    <w:p w14:paraId="2D5F19BA" w14:textId="77777777" w:rsidR="00BF28A0" w:rsidRDefault="00BF28A0" w:rsidP="00BF28A0"/>
    <w:p w14:paraId="346AC68B" w14:textId="77777777" w:rsidR="00BF28A0" w:rsidRDefault="00BF28A0" w:rsidP="00BF28A0">
      <w:pPr>
        <w:pStyle w:val="ListParagraph"/>
        <w:numPr>
          <w:ilvl w:val="0"/>
          <w:numId w:val="4"/>
        </w:numPr>
        <w:ind w:hanging="720"/>
        <w:rPr>
          <w:lang w:val="en-CA"/>
        </w:rPr>
      </w:pPr>
      <w:r w:rsidRPr="00D10BCD">
        <w:rPr>
          <w:lang w:val="en-CA"/>
        </w:rPr>
        <w:t xml:space="preserve">(10 points) Plot the abundance of female grizzly bears through time. Use black circles with white fill as your symbol on the plot and connect the symbols with a black line. Remember to label your axes, make your axis labels easily readable, and include a figure caption. Describe in words the trend in abundance. </w:t>
      </w:r>
    </w:p>
    <w:p w14:paraId="7F4F9164" w14:textId="77777777" w:rsidR="00BF28A0" w:rsidRDefault="00BF28A0" w:rsidP="00BF28A0"/>
    <w:p w14:paraId="2A89B3CC" w14:textId="77777777" w:rsidR="00BF28A0" w:rsidRDefault="00BF28A0" w:rsidP="00BF28A0"/>
    <w:p w14:paraId="7FC3665B" w14:textId="77777777" w:rsidR="00BF28A0" w:rsidRDefault="00BF28A0" w:rsidP="00BF28A0">
      <w:pPr>
        <w:pStyle w:val="ListParagraph"/>
        <w:numPr>
          <w:ilvl w:val="0"/>
          <w:numId w:val="5"/>
        </w:numPr>
        <w:rPr>
          <w:lang w:val="en-CA"/>
        </w:rPr>
      </w:pPr>
      <w:r>
        <w:rPr>
          <w:lang w:val="en-CA"/>
        </w:rPr>
        <w:t xml:space="preserve">To read a file into RStudio, use the function “read.csv” </w:t>
      </w:r>
    </w:p>
    <w:p w14:paraId="063ABBAE" w14:textId="27906D82" w:rsidR="00BF28A0" w:rsidRDefault="00BF28A0" w:rsidP="00BF28A0">
      <w:pPr>
        <w:pStyle w:val="ListParagraph"/>
        <w:numPr>
          <w:ilvl w:val="0"/>
          <w:numId w:val="5"/>
        </w:numPr>
        <w:rPr>
          <w:lang w:val="en-CA"/>
        </w:rPr>
      </w:pPr>
      <w:r>
        <w:rPr>
          <w:lang w:val="en-CA"/>
        </w:rPr>
        <w:t xml:space="preserve">To plot the data in the file, use the function “plot.” </w:t>
      </w:r>
    </w:p>
    <w:p w14:paraId="6AC5E0A7" w14:textId="1C8893A1" w:rsidR="008617EB" w:rsidRDefault="008617EB" w:rsidP="008617EB"/>
    <w:p w14:paraId="3E944D79" w14:textId="440C8471" w:rsidR="008617EB" w:rsidRDefault="008617EB" w:rsidP="008617EB">
      <w:r>
        <w:t>To read in the grizzly bear data, type into the console the following command:</w:t>
      </w:r>
    </w:p>
    <w:p w14:paraId="2F41AAD5" w14:textId="054387AC" w:rsidR="008617EB" w:rsidRDefault="008617EB" w:rsidP="008617EB"/>
    <w:p w14:paraId="0AB8803E" w14:textId="5CA7E301" w:rsidR="008617EB" w:rsidRPr="00F0143E" w:rsidRDefault="008617EB" w:rsidP="008617EB">
      <w:pPr>
        <w:pStyle w:val="ListParagraph"/>
        <w:numPr>
          <w:ilvl w:val="0"/>
          <w:numId w:val="7"/>
        </w:numPr>
        <w:rPr>
          <w:color w:val="1F497D" w:themeColor="text2"/>
        </w:rPr>
      </w:pPr>
      <w:r>
        <w:t>data&lt;- read.csv(“Bears.csv”), header=TRUE)</w:t>
      </w:r>
      <w:r w:rsidR="00F0143E">
        <w:t xml:space="preserve"> </w:t>
      </w:r>
      <w:r w:rsidR="00F0143E" w:rsidRPr="00F0143E">
        <w:rPr>
          <w:color w:val="1F497D" w:themeColor="text2"/>
        </w:rPr>
        <w:t>#read in file and rename it ‘data’</w:t>
      </w:r>
    </w:p>
    <w:p w14:paraId="055E8C2C" w14:textId="77777777" w:rsidR="00BF28A0" w:rsidRDefault="00BF28A0" w:rsidP="00BF28A0"/>
    <w:p w14:paraId="173426A4" w14:textId="77777777" w:rsidR="00BF28A0" w:rsidRPr="008E2DC6" w:rsidRDefault="00BF28A0" w:rsidP="00BF28A0"/>
    <w:p w14:paraId="46BB0CF6" w14:textId="1597D1FE" w:rsidR="00BF28A0" w:rsidRPr="00207E43" w:rsidRDefault="00BF28A0" w:rsidP="00207E43">
      <w:pPr>
        <w:pStyle w:val="ListParagraph"/>
        <w:numPr>
          <w:ilvl w:val="0"/>
          <w:numId w:val="4"/>
        </w:numPr>
        <w:rPr>
          <w:lang w:val="en-CA"/>
        </w:rPr>
      </w:pPr>
      <w:r w:rsidRPr="008E2DC6">
        <w:t xml:space="preserve">(10 points) </w:t>
      </w:r>
      <w:r w:rsidR="00207E43">
        <w:t xml:space="preserve">To the datasheet called that you loaded in Question 1, create a new column beside the bear abundances and label it ‘lambda.’ Under this column, calculate the time series of annual </w:t>
      </w:r>
      <w:r w:rsidRPr="008E2DC6">
        <w:t xml:space="preserve">geometric population growth rates, </w:t>
      </w:r>
      <w:proofErr w:type="spellStart"/>
      <w:r w:rsidRPr="008E2DC6">
        <w:t>λ</w:t>
      </w:r>
      <w:r w:rsidRPr="00207E43">
        <w:rPr>
          <w:vertAlign w:val="subscript"/>
        </w:rPr>
        <w:t>t</w:t>
      </w:r>
      <w:proofErr w:type="spellEnd"/>
      <w:r w:rsidRPr="008E2DC6">
        <w:t>= N</w:t>
      </w:r>
      <w:r w:rsidRPr="00207E43">
        <w:rPr>
          <w:vertAlign w:val="subscript"/>
        </w:rPr>
        <w:t>t</w:t>
      </w:r>
      <w:r w:rsidRPr="008E2DC6">
        <w:t>+1/</w:t>
      </w:r>
      <w:proofErr w:type="spellStart"/>
      <w:r w:rsidRPr="008E2DC6">
        <w:t>N</w:t>
      </w:r>
      <w:r w:rsidRPr="00207E43">
        <w:rPr>
          <w:vertAlign w:val="subscript"/>
        </w:rPr>
        <w:t>t</w:t>
      </w:r>
      <w:proofErr w:type="spellEnd"/>
      <w:r w:rsidRPr="008E2DC6">
        <w:t xml:space="preserve"> for each year (note there will be one less </w:t>
      </w:r>
      <w:proofErr w:type="spellStart"/>
      <w:r w:rsidRPr="008E2DC6">
        <w:t>λ</w:t>
      </w:r>
      <w:r w:rsidRPr="00207E43">
        <w:rPr>
          <w:vertAlign w:val="subscript"/>
        </w:rPr>
        <w:t>t</w:t>
      </w:r>
      <w:proofErr w:type="spellEnd"/>
      <w:r w:rsidRPr="008E2DC6">
        <w:t xml:space="preserve"> observation than the abundances). Create another new column beside the lambda column and in it calculate the annual exponential population growth rate r</w:t>
      </w:r>
      <w:r w:rsidRPr="00207E43">
        <w:rPr>
          <w:vertAlign w:val="subscript"/>
        </w:rPr>
        <w:t>t</w:t>
      </w:r>
      <w:r w:rsidRPr="008E2DC6">
        <w:t xml:space="preserve"> = ln(</w:t>
      </w:r>
      <w:proofErr w:type="spellStart"/>
      <w:r w:rsidRPr="008E2DC6">
        <w:t>λ</w:t>
      </w:r>
      <w:r w:rsidRPr="00207E43">
        <w:rPr>
          <w:vertAlign w:val="subscript"/>
        </w:rPr>
        <w:t>t</w:t>
      </w:r>
      <w:proofErr w:type="spellEnd"/>
      <w:r w:rsidRPr="008E2DC6">
        <w:t xml:space="preserve">). What is the mean of the exponential population growth rates and what is its standard deviation (hints: use the </w:t>
      </w:r>
      <w:r>
        <w:t>R</w:t>
      </w:r>
      <w:r w:rsidRPr="008E2DC6">
        <w:t xml:space="preserve"> functions </w:t>
      </w:r>
      <w:r>
        <w:t xml:space="preserve">‘mean’ </w:t>
      </w:r>
      <w:r w:rsidRPr="008E2DC6">
        <w:t>and ‘</w:t>
      </w:r>
      <w:proofErr w:type="spellStart"/>
      <w:r>
        <w:t>sd</w:t>
      </w:r>
      <w:proofErr w:type="spellEnd"/>
      <w:r w:rsidRPr="008E2DC6">
        <w:t>’</w:t>
      </w:r>
      <w:r w:rsidR="009D5BCA">
        <w:t>)</w:t>
      </w:r>
      <w:r w:rsidRPr="008E2DC6">
        <w:t xml:space="preserve">. </w:t>
      </w:r>
    </w:p>
    <w:p w14:paraId="10ED19BA" w14:textId="77777777" w:rsidR="00BF28A0" w:rsidRDefault="00BF28A0" w:rsidP="00BF28A0"/>
    <w:p w14:paraId="7300BEAC" w14:textId="77777777" w:rsidR="00BF28A0" w:rsidRDefault="00BF28A0" w:rsidP="00BF28A0">
      <w:pPr>
        <w:pStyle w:val="ListParagraph"/>
        <w:numPr>
          <w:ilvl w:val="0"/>
          <w:numId w:val="6"/>
        </w:numPr>
      </w:pPr>
      <w:r>
        <w:t>Create a for loop to calculate lambda for each year</w:t>
      </w:r>
    </w:p>
    <w:p w14:paraId="7E9FBEF9" w14:textId="77777777" w:rsidR="00BF28A0" w:rsidRDefault="00BF28A0" w:rsidP="00BF28A0">
      <w:pPr>
        <w:pStyle w:val="ListParagraph"/>
        <w:numPr>
          <w:ilvl w:val="0"/>
          <w:numId w:val="6"/>
        </w:numPr>
      </w:pPr>
      <w:r>
        <w:lastRenderedPageBreak/>
        <w:t>To create a new column in the pre-existing spread sheet, use the function ‘</w:t>
      </w:r>
      <w:proofErr w:type="spellStart"/>
      <w:r>
        <w:t>data.frame</w:t>
      </w:r>
      <w:proofErr w:type="spellEnd"/>
      <w:r>
        <w:t xml:space="preserve">’ and add the calculated lambda values </w:t>
      </w:r>
    </w:p>
    <w:p w14:paraId="516E4546" w14:textId="01877571" w:rsidR="00BF28A0" w:rsidRDefault="00BF28A0" w:rsidP="00BF28A0">
      <w:pPr>
        <w:pStyle w:val="ListParagraph"/>
        <w:numPr>
          <w:ilvl w:val="0"/>
          <w:numId w:val="6"/>
        </w:numPr>
      </w:pPr>
      <w:r>
        <w:t>Use the R functions ‘mean’ and ‘</w:t>
      </w:r>
      <w:proofErr w:type="spellStart"/>
      <w:r>
        <w:t>sd</w:t>
      </w:r>
      <w:proofErr w:type="spellEnd"/>
      <w:r>
        <w:t xml:space="preserve">’ to find the mean and standard deviation of </w:t>
      </w:r>
      <w:proofErr w:type="spellStart"/>
      <w:r>
        <w:t>lamda</w:t>
      </w:r>
      <w:proofErr w:type="spellEnd"/>
    </w:p>
    <w:p w14:paraId="44B10E79" w14:textId="3379FCA2" w:rsidR="00207E43" w:rsidRDefault="00207E43" w:rsidP="00207E43"/>
    <w:p w14:paraId="69DDAD96" w14:textId="09E894F8" w:rsidR="00207E43" w:rsidRDefault="00207E43" w:rsidP="00207E43">
      <w:r>
        <w:t>Part 1:</w:t>
      </w:r>
    </w:p>
    <w:p w14:paraId="3AA79B47" w14:textId="4AFCBA93" w:rsidR="00207E43" w:rsidRDefault="00207E43" w:rsidP="00207E43"/>
    <w:p w14:paraId="02B259E1" w14:textId="6EC38791" w:rsidR="00207E43" w:rsidRDefault="00207E43" w:rsidP="00207E43">
      <w:pPr>
        <w:pStyle w:val="ListParagraph"/>
        <w:numPr>
          <w:ilvl w:val="0"/>
          <w:numId w:val="7"/>
        </w:numPr>
      </w:pPr>
      <w:proofErr w:type="spellStart"/>
      <w:r>
        <w:t>Nt</w:t>
      </w:r>
      <w:proofErr w:type="spellEnd"/>
      <w:r>
        <w:t xml:space="preserve"> &lt;- data[,2] </w:t>
      </w:r>
      <w:r w:rsidRPr="00F0143E">
        <w:rPr>
          <w:color w:val="1F497D" w:themeColor="text2"/>
        </w:rPr>
        <w:t># vector of population abundances</w:t>
      </w:r>
    </w:p>
    <w:p w14:paraId="0F2EB9A0" w14:textId="1680D78F" w:rsidR="00207E43" w:rsidRDefault="00207E43" w:rsidP="00207E43">
      <w:pPr>
        <w:pStyle w:val="ListParagraph"/>
        <w:numPr>
          <w:ilvl w:val="0"/>
          <w:numId w:val="7"/>
        </w:numPr>
      </w:pPr>
      <w:r>
        <w:t>T &lt;- length(</w:t>
      </w:r>
      <w:proofErr w:type="spellStart"/>
      <w:r>
        <w:t>Nt</w:t>
      </w:r>
      <w:proofErr w:type="spellEnd"/>
      <w:r>
        <w:t xml:space="preserve">) </w:t>
      </w:r>
      <w:r w:rsidRPr="00F0143E">
        <w:rPr>
          <w:color w:val="1F497D" w:themeColor="text2"/>
        </w:rPr>
        <w:t># number of years of data to loop over</w:t>
      </w:r>
    </w:p>
    <w:p w14:paraId="5946C3AE" w14:textId="6BCE1459" w:rsidR="00207E43" w:rsidRDefault="00207E43" w:rsidP="00A95C94">
      <w:pPr>
        <w:pStyle w:val="ListParagraph"/>
        <w:numPr>
          <w:ilvl w:val="0"/>
          <w:numId w:val="7"/>
        </w:numPr>
      </w:pPr>
      <w:r>
        <w:t xml:space="preserve">lambda &lt;- c() </w:t>
      </w:r>
      <w:r w:rsidRPr="00F0143E">
        <w:rPr>
          <w:color w:val="1F497D" w:themeColor="text2"/>
        </w:rPr>
        <w:t xml:space="preserve"># empty vector to store </w:t>
      </w:r>
      <w:proofErr w:type="spellStart"/>
      <w:r w:rsidRPr="00F0143E">
        <w:rPr>
          <w:color w:val="1F497D" w:themeColor="text2"/>
        </w:rPr>
        <w:t>lamda</w:t>
      </w:r>
      <w:proofErr w:type="spellEnd"/>
      <w:r w:rsidRPr="00F0143E">
        <w:rPr>
          <w:color w:val="1F497D" w:themeColor="text2"/>
        </w:rPr>
        <w:t xml:space="preserve"> values in </w:t>
      </w:r>
    </w:p>
    <w:p w14:paraId="5BEF7FDC" w14:textId="77777777" w:rsidR="00207E43" w:rsidRDefault="00207E43" w:rsidP="00207E43">
      <w:pPr>
        <w:pStyle w:val="ListParagraph"/>
      </w:pPr>
    </w:p>
    <w:p w14:paraId="0ACDDB22" w14:textId="21E8429C" w:rsidR="00207E43" w:rsidRDefault="00207E43" w:rsidP="00207E43">
      <w:pPr>
        <w:pStyle w:val="ListParagraph"/>
        <w:numPr>
          <w:ilvl w:val="0"/>
          <w:numId w:val="7"/>
        </w:numPr>
      </w:pPr>
      <w:r>
        <w:t xml:space="preserve">for (t in 1:T){         </w:t>
      </w:r>
      <w:r w:rsidRPr="00F0143E">
        <w:rPr>
          <w:color w:val="1F497D" w:themeColor="text2"/>
        </w:rPr>
        <w:t>#for loop</w:t>
      </w:r>
    </w:p>
    <w:p w14:paraId="165C5091" w14:textId="4C66EA86" w:rsidR="00207E43" w:rsidRDefault="00207E43" w:rsidP="00207E43">
      <w:r>
        <w:t xml:space="preserve">                  lambda[t] &lt;- ((</w:t>
      </w:r>
      <w:proofErr w:type="spellStart"/>
      <w:r>
        <w:t>Nt</w:t>
      </w:r>
      <w:proofErr w:type="spellEnd"/>
      <w:r>
        <w:t>[t+1])/</w:t>
      </w:r>
      <w:proofErr w:type="spellStart"/>
      <w:r>
        <w:t>Nt</w:t>
      </w:r>
      <w:proofErr w:type="spellEnd"/>
      <w:r>
        <w:t>[t])</w:t>
      </w:r>
    </w:p>
    <w:p w14:paraId="05A2F2BE" w14:textId="76168073" w:rsidR="003E478F" w:rsidRDefault="00207E43" w:rsidP="00207E43">
      <w:r>
        <w:t xml:space="preserve">            }</w:t>
      </w:r>
    </w:p>
    <w:p w14:paraId="584AA32D" w14:textId="77777777" w:rsidR="003E478F" w:rsidRDefault="003E478F" w:rsidP="00207E43"/>
    <w:p w14:paraId="75D5B5F5" w14:textId="7B018D9E" w:rsidR="00207E43" w:rsidRDefault="00207E43" w:rsidP="003E478F">
      <w:pPr>
        <w:pStyle w:val="ListParagraph"/>
        <w:numPr>
          <w:ilvl w:val="0"/>
          <w:numId w:val="12"/>
        </w:numPr>
      </w:pPr>
      <w:r>
        <w:t>lambda[is.na(lambda)]&lt;-0</w:t>
      </w:r>
    </w:p>
    <w:p w14:paraId="5C8E73B1" w14:textId="1E45C8C6" w:rsidR="00207E43" w:rsidRPr="000A6BB4" w:rsidRDefault="00207E43" w:rsidP="003E478F">
      <w:pPr>
        <w:pStyle w:val="ListParagraph"/>
        <w:numPr>
          <w:ilvl w:val="0"/>
          <w:numId w:val="12"/>
        </w:numPr>
      </w:pPr>
      <w:r>
        <w:t>lambda</w:t>
      </w:r>
      <w:r w:rsidR="003E478F">
        <w:t xml:space="preserve"> </w:t>
      </w:r>
      <w:r w:rsidR="003E478F" w:rsidRPr="00F0143E">
        <w:rPr>
          <w:color w:val="1F497D" w:themeColor="text2"/>
        </w:rPr>
        <w:t>#print lambda values</w:t>
      </w:r>
    </w:p>
    <w:p w14:paraId="7634127E" w14:textId="6B3506FF" w:rsidR="000A6BB4" w:rsidRDefault="000A6BB4" w:rsidP="000A6BB4"/>
    <w:p w14:paraId="68CB2325" w14:textId="5B51AC64" w:rsidR="000A6BB4" w:rsidRDefault="00F02B02" w:rsidP="000A6BB4">
      <w:pPr>
        <w:rPr>
          <w:color w:val="1F497D" w:themeColor="text2"/>
        </w:rPr>
      </w:pPr>
      <w:r>
        <w:rPr>
          <w:color w:val="1F497D" w:themeColor="text2"/>
        </w:rPr>
        <w:t xml:space="preserve">      </w:t>
      </w:r>
      <w:r w:rsidR="000A6BB4" w:rsidRPr="000A6BB4">
        <w:rPr>
          <w:color w:val="1F497D" w:themeColor="text2"/>
        </w:rPr>
        <w:t># Add the column to the existing data:</w:t>
      </w:r>
    </w:p>
    <w:p w14:paraId="3E7D4B10" w14:textId="77777777" w:rsidR="000A6BB4" w:rsidRPr="000A6BB4" w:rsidRDefault="000A6BB4" w:rsidP="000A6BB4">
      <w:pPr>
        <w:rPr>
          <w:color w:val="1F497D" w:themeColor="text2"/>
        </w:rPr>
      </w:pPr>
    </w:p>
    <w:p w14:paraId="54103FDF" w14:textId="77777777" w:rsidR="000A6BB4" w:rsidRDefault="000A6BB4" w:rsidP="000A6BB4">
      <w:pPr>
        <w:pStyle w:val="ListParagraph"/>
        <w:numPr>
          <w:ilvl w:val="0"/>
          <w:numId w:val="13"/>
        </w:numPr>
      </w:pPr>
      <w:r>
        <w:t xml:space="preserve">data &lt;- </w:t>
      </w:r>
      <w:proofErr w:type="spellStart"/>
      <w:r>
        <w:t>data.frame</w:t>
      </w:r>
      <w:proofErr w:type="spellEnd"/>
      <w:r>
        <w:t>(data)</w:t>
      </w:r>
    </w:p>
    <w:p w14:paraId="6C5A5F5E" w14:textId="0E6F2A67" w:rsidR="000A6BB4" w:rsidRPr="007420F6" w:rsidRDefault="000A6BB4" w:rsidP="000A6BB4">
      <w:pPr>
        <w:pStyle w:val="ListParagraph"/>
        <w:numPr>
          <w:ilvl w:val="0"/>
          <w:numId w:val="13"/>
        </w:numPr>
      </w:pPr>
      <w:r>
        <w:t xml:space="preserve">data &lt;- </w:t>
      </w:r>
      <w:proofErr w:type="spellStart"/>
      <w:r>
        <w:t>data.frame</w:t>
      </w:r>
      <w:proofErr w:type="spellEnd"/>
      <w:r>
        <w:t>(</w:t>
      </w:r>
      <w:proofErr w:type="spellStart"/>
      <w:r>
        <w:t>data$year,data$N,lambda</w:t>
      </w:r>
      <w:proofErr w:type="spellEnd"/>
      <w:r>
        <w:t>)</w:t>
      </w:r>
    </w:p>
    <w:p w14:paraId="1C1AEF84" w14:textId="3EB663C4" w:rsidR="007420F6" w:rsidRDefault="007420F6" w:rsidP="007420F6"/>
    <w:p w14:paraId="761E3A87" w14:textId="777B26CD" w:rsidR="007420F6" w:rsidRDefault="007420F6" w:rsidP="007420F6">
      <w:r>
        <w:t>Part 2:</w:t>
      </w:r>
    </w:p>
    <w:p w14:paraId="4A8C7B23" w14:textId="0A5CC084" w:rsidR="007420F6" w:rsidRDefault="007420F6" w:rsidP="007420F6"/>
    <w:p w14:paraId="04EBD072" w14:textId="77777777" w:rsidR="000A6BB4" w:rsidRDefault="000A6BB4" w:rsidP="000A6BB4">
      <w:pPr>
        <w:pStyle w:val="ListParagraph"/>
        <w:numPr>
          <w:ilvl w:val="0"/>
          <w:numId w:val="14"/>
        </w:numPr>
      </w:pPr>
      <w:r>
        <w:t>rt&lt;-c()</w:t>
      </w:r>
    </w:p>
    <w:p w14:paraId="65A85298" w14:textId="77777777" w:rsidR="000A6BB4" w:rsidRDefault="000A6BB4" w:rsidP="000A6BB4"/>
    <w:p w14:paraId="05757F5E" w14:textId="77777777" w:rsidR="000A6BB4" w:rsidRDefault="000A6BB4" w:rsidP="000A6BB4">
      <w:pPr>
        <w:pStyle w:val="ListParagraph"/>
        <w:numPr>
          <w:ilvl w:val="0"/>
          <w:numId w:val="14"/>
        </w:numPr>
      </w:pPr>
      <w:r>
        <w:t>for (t in 1:T){</w:t>
      </w:r>
    </w:p>
    <w:p w14:paraId="36CAC706" w14:textId="71AF0A03" w:rsidR="000A6BB4" w:rsidRDefault="000A6BB4" w:rsidP="000A6BB4">
      <w:r>
        <w:t xml:space="preserve">                  rt[t]&lt;-log(lambda[t])</w:t>
      </w:r>
    </w:p>
    <w:p w14:paraId="2352306B" w14:textId="0ECD694F" w:rsidR="007420F6" w:rsidRDefault="000A6BB4" w:rsidP="000A6BB4">
      <w:r>
        <w:t xml:space="preserve">            }</w:t>
      </w:r>
    </w:p>
    <w:p w14:paraId="15BBC78A" w14:textId="48451D4C" w:rsidR="00207E43" w:rsidRDefault="00207E43" w:rsidP="00207E43"/>
    <w:p w14:paraId="78061C68" w14:textId="6425F0DB" w:rsidR="00CF26E1" w:rsidRDefault="00F02B02" w:rsidP="00CF26E1">
      <w:pPr>
        <w:rPr>
          <w:color w:val="1F497D" w:themeColor="text2"/>
        </w:rPr>
      </w:pPr>
      <w:r>
        <w:rPr>
          <w:color w:val="1F497D" w:themeColor="text2"/>
        </w:rPr>
        <w:t xml:space="preserve">      </w:t>
      </w:r>
      <w:r w:rsidR="00CF26E1" w:rsidRPr="00CF26E1">
        <w:rPr>
          <w:color w:val="1F497D" w:themeColor="text2"/>
        </w:rPr>
        <w:t>#Add the rt column to the existing data</w:t>
      </w:r>
    </w:p>
    <w:p w14:paraId="58C38E46" w14:textId="77777777" w:rsidR="00CF26E1" w:rsidRPr="00CF26E1" w:rsidRDefault="00CF26E1" w:rsidP="00CF26E1">
      <w:pPr>
        <w:rPr>
          <w:color w:val="1F497D" w:themeColor="text2"/>
        </w:rPr>
      </w:pPr>
    </w:p>
    <w:p w14:paraId="1D7CC761" w14:textId="77777777" w:rsidR="00CF26E1" w:rsidRDefault="00CF26E1" w:rsidP="00CF26E1">
      <w:pPr>
        <w:pStyle w:val="ListParagraph"/>
        <w:numPr>
          <w:ilvl w:val="0"/>
          <w:numId w:val="15"/>
        </w:numPr>
      </w:pPr>
      <w:r>
        <w:t xml:space="preserve">data &lt;- </w:t>
      </w:r>
      <w:proofErr w:type="spellStart"/>
      <w:r>
        <w:t>data.frame</w:t>
      </w:r>
      <w:proofErr w:type="spellEnd"/>
      <w:r>
        <w:t>(data)</w:t>
      </w:r>
    </w:p>
    <w:p w14:paraId="1E81C7E0" w14:textId="56F9A8FB" w:rsidR="00CF26E1" w:rsidRDefault="00CF26E1" w:rsidP="00CF26E1">
      <w:pPr>
        <w:pStyle w:val="ListParagraph"/>
        <w:numPr>
          <w:ilvl w:val="0"/>
          <w:numId w:val="15"/>
        </w:numPr>
      </w:pPr>
      <w:r>
        <w:t xml:space="preserve">data &lt;- </w:t>
      </w:r>
      <w:proofErr w:type="spellStart"/>
      <w:r>
        <w:t>data.frame</w:t>
      </w:r>
      <w:proofErr w:type="spellEnd"/>
      <w:r>
        <w:t>(</w:t>
      </w:r>
      <w:proofErr w:type="spellStart"/>
      <w:r>
        <w:t>data$year,data$N,lambda,rt</w:t>
      </w:r>
      <w:proofErr w:type="spellEnd"/>
      <w:r>
        <w:t>)</w:t>
      </w:r>
    </w:p>
    <w:p w14:paraId="14F67A81" w14:textId="4EC65DA3" w:rsidR="00207E43" w:rsidRDefault="00207E43" w:rsidP="00207E43"/>
    <w:p w14:paraId="2B030797" w14:textId="2E46E95F" w:rsidR="00207E43" w:rsidRDefault="00207E43" w:rsidP="00207E43"/>
    <w:p w14:paraId="0E648126" w14:textId="77777777" w:rsidR="00BF28A0" w:rsidRDefault="00BF28A0" w:rsidP="00BF28A0"/>
    <w:p w14:paraId="40BB45CD" w14:textId="77777777" w:rsidR="00BF28A0" w:rsidRDefault="00BF28A0" w:rsidP="00BF28A0">
      <w:pPr>
        <w:pStyle w:val="ListParagraph"/>
        <w:numPr>
          <w:ilvl w:val="0"/>
          <w:numId w:val="4"/>
        </w:numPr>
      </w:pPr>
      <w:r>
        <w:t xml:space="preserve">(15 points) A simple exponential growth model (without stochasticity nor density dependence) for grizzly bear population dynamics is </w:t>
      </w:r>
    </w:p>
    <w:p w14:paraId="6B71AFBF" w14:textId="77777777" w:rsidR="00BF28A0" w:rsidRDefault="00BF28A0" w:rsidP="00BF28A0">
      <w:pPr>
        <w:ind w:left="360"/>
      </w:pPr>
    </w:p>
    <w:p w14:paraId="03703045" w14:textId="77777777" w:rsidR="00BF28A0" w:rsidRDefault="00BF28A0" w:rsidP="00BF28A0">
      <w:pPr>
        <w:ind w:left="1080" w:firstLine="360"/>
      </w:pPr>
      <w:r>
        <w:t>N</w:t>
      </w:r>
      <w:r w:rsidRPr="003644F8">
        <w:rPr>
          <w:vertAlign w:val="subscript"/>
        </w:rPr>
        <w:t xml:space="preserve">t+1 </w:t>
      </w:r>
      <w:r>
        <w:t xml:space="preserve">= </w:t>
      </w:r>
      <w:proofErr w:type="spellStart"/>
      <w:r>
        <w:t>N</w:t>
      </w:r>
      <w:r w:rsidRPr="003644F8">
        <w:rPr>
          <w:vertAlign w:val="subscript"/>
        </w:rPr>
        <w:t>t</w:t>
      </w:r>
      <w:proofErr w:type="spellEnd"/>
      <w:r>
        <w:t xml:space="preserve"> exp(r) </w:t>
      </w:r>
    </w:p>
    <w:p w14:paraId="01F8808A" w14:textId="77777777" w:rsidR="00BF28A0" w:rsidRDefault="00BF28A0" w:rsidP="00BF28A0">
      <w:pPr>
        <w:ind w:left="360" w:firstLine="360"/>
      </w:pPr>
    </w:p>
    <w:p w14:paraId="3567EDD3" w14:textId="77777777" w:rsidR="00BF28A0" w:rsidRDefault="00BF28A0" w:rsidP="00BF28A0">
      <w:pPr>
        <w:ind w:left="709"/>
      </w:pPr>
      <w:r>
        <w:t xml:space="preserve">where r is the average population growth rate. Using the mean population growth rate r, simulate the model for 50 years using an initial population size of 44 at time t=0. What is the final population size at time t=50? Do it again and determine how long it will take the population to decline to less than 20 bears. Include a plot of the simulation. </w:t>
      </w:r>
    </w:p>
    <w:p w14:paraId="6F1B7A43" w14:textId="77777777" w:rsidR="00BF28A0" w:rsidRDefault="00BF28A0" w:rsidP="00BF28A0">
      <w:pPr>
        <w:ind w:left="709"/>
      </w:pPr>
    </w:p>
    <w:p w14:paraId="0C2E5F8B" w14:textId="77777777" w:rsidR="00BF28A0" w:rsidRDefault="00BF28A0" w:rsidP="00BF28A0">
      <w:pPr>
        <w:ind w:left="709"/>
      </w:pPr>
      <w:r>
        <w:lastRenderedPageBreak/>
        <w:t xml:space="preserve">A simple stochastic density-independent population model for grizzly bear population dynamics is </w:t>
      </w:r>
    </w:p>
    <w:p w14:paraId="6A140D11" w14:textId="77777777" w:rsidR="00BF28A0" w:rsidRDefault="00BF28A0" w:rsidP="00BF28A0">
      <w:pPr>
        <w:ind w:left="709"/>
      </w:pPr>
    </w:p>
    <w:p w14:paraId="1E464083" w14:textId="77777777" w:rsidR="00BF28A0" w:rsidRDefault="00BF28A0" w:rsidP="00BF28A0">
      <w:pPr>
        <w:ind w:left="1429" w:firstLine="11"/>
      </w:pPr>
      <w:r>
        <w:t>N</w:t>
      </w:r>
      <w:r w:rsidRPr="003644F8">
        <w:rPr>
          <w:vertAlign w:val="subscript"/>
        </w:rPr>
        <w:t xml:space="preserve">t+1 </w:t>
      </w:r>
      <w:r>
        <w:t xml:space="preserve">= </w:t>
      </w:r>
      <w:proofErr w:type="spellStart"/>
      <w:r>
        <w:t>N</w:t>
      </w:r>
      <w:r w:rsidRPr="003644F8">
        <w:rPr>
          <w:vertAlign w:val="subscript"/>
        </w:rPr>
        <w:t>t</w:t>
      </w:r>
      <w:proofErr w:type="spellEnd"/>
      <w:r>
        <w:t xml:space="preserve"> exp(r + </w:t>
      </w:r>
      <w:bookmarkStart w:id="0" w:name="_Hlk56585104"/>
      <w:proofErr w:type="spellStart"/>
      <w:r>
        <w:t>ε</w:t>
      </w:r>
      <w:bookmarkEnd w:id="0"/>
      <w:r w:rsidRPr="006A05EB">
        <w:rPr>
          <w:vertAlign w:val="subscript"/>
        </w:rPr>
        <w:t>t</w:t>
      </w:r>
      <w:proofErr w:type="spellEnd"/>
      <w:r>
        <w:t xml:space="preserve">), </w:t>
      </w:r>
    </w:p>
    <w:p w14:paraId="08259452" w14:textId="77777777" w:rsidR="00BF28A0" w:rsidRDefault="00BF28A0" w:rsidP="00BF28A0">
      <w:pPr>
        <w:ind w:left="709"/>
      </w:pPr>
    </w:p>
    <w:p w14:paraId="24B7C025" w14:textId="77777777" w:rsidR="00BF28A0" w:rsidRDefault="00BF28A0" w:rsidP="00BF28A0">
      <w:pPr>
        <w:ind w:left="709"/>
      </w:pPr>
      <w:r>
        <w:t xml:space="preserve">where r is the mean population growth rate and </w:t>
      </w:r>
      <w:proofErr w:type="spellStart"/>
      <w:r>
        <w:t>εt</w:t>
      </w:r>
      <w:proofErr w:type="spellEnd"/>
      <w:r>
        <w:t xml:space="preserve"> random variable from a normal distribution with a mean of zero and standard deviation of the growth rates you calculated in section (1). Recall from lecture that this model has a solution </w:t>
      </w:r>
    </w:p>
    <w:p w14:paraId="38530151" w14:textId="77777777" w:rsidR="00BF28A0" w:rsidRDefault="00BF28A0" w:rsidP="00BF28A0">
      <w:pPr>
        <w:ind w:left="709"/>
      </w:pPr>
    </w:p>
    <w:p w14:paraId="63664AE7" w14:textId="77777777" w:rsidR="00BF28A0" w:rsidRDefault="00BF28A0" w:rsidP="00BF28A0">
      <w:pPr>
        <w:ind w:left="1429" w:firstLine="11"/>
      </w:pPr>
      <w:proofErr w:type="spellStart"/>
      <w:r>
        <w:t>N</w:t>
      </w:r>
      <w:r w:rsidRPr="003644F8">
        <w:rPr>
          <w:vertAlign w:val="subscript"/>
        </w:rPr>
        <w:t>t</w:t>
      </w:r>
      <w:proofErr w:type="spellEnd"/>
      <w:r>
        <w:t xml:space="preserve"> = N</w:t>
      </w:r>
      <w:r w:rsidRPr="003644F8">
        <w:rPr>
          <w:vertAlign w:val="subscript"/>
        </w:rPr>
        <w:t>0</w:t>
      </w:r>
      <w:r>
        <w:t xml:space="preserve"> exp(rt + </w:t>
      </w:r>
      <w:proofErr w:type="spellStart"/>
      <w:r>
        <w:t>φt</w:t>
      </w:r>
      <w:proofErr w:type="spellEnd"/>
      <w:r>
        <w:t xml:space="preserve">), </w:t>
      </w:r>
    </w:p>
    <w:p w14:paraId="66546EE2" w14:textId="77777777" w:rsidR="00BF28A0" w:rsidRDefault="00BF28A0" w:rsidP="00BF28A0">
      <w:pPr>
        <w:ind w:left="709"/>
      </w:pPr>
    </w:p>
    <w:p w14:paraId="502ED4AE" w14:textId="77777777" w:rsidR="00BF28A0" w:rsidRDefault="00BF28A0" w:rsidP="00BF28A0">
      <w:pPr>
        <w:ind w:left="709"/>
      </w:pPr>
      <w:r>
        <w:t>where N</w:t>
      </w:r>
      <w:r w:rsidRPr="003644F8">
        <w:rPr>
          <w:vertAlign w:val="subscript"/>
        </w:rPr>
        <w:t>0</w:t>
      </w:r>
      <w:r>
        <w:t xml:space="preserve"> is the initial population size, r is the mean exponential population growth rate, and </w:t>
      </w:r>
      <w:proofErr w:type="spellStart"/>
      <w:r>
        <w:t>φ</w:t>
      </w:r>
      <w:r w:rsidRPr="003644F8">
        <w:rPr>
          <w:vertAlign w:val="subscript"/>
        </w:rPr>
        <w:t>t</w:t>
      </w:r>
      <w:proofErr w:type="spellEnd"/>
      <w:r>
        <w:t xml:space="preserve"> is a random normal variable with mean=0 and variance = tσ</w:t>
      </w:r>
      <w:r w:rsidRPr="003644F8">
        <w:rPr>
          <w:vertAlign w:val="superscript"/>
        </w:rPr>
        <w:t>2</w:t>
      </w:r>
      <w:r>
        <w:t xml:space="preserve"> where the σ</w:t>
      </w:r>
      <w:r w:rsidRPr="003644F8">
        <w:rPr>
          <w:vertAlign w:val="superscript"/>
        </w:rPr>
        <w:t>2</w:t>
      </w:r>
      <w:r>
        <w:t xml:space="preserve"> is the variance of the r</w:t>
      </w:r>
      <w:r w:rsidRPr="003644F8">
        <w:rPr>
          <w:vertAlign w:val="subscript"/>
        </w:rPr>
        <w:t>t</w:t>
      </w:r>
      <w:r>
        <w:t xml:space="preserve"> values. </w:t>
      </w:r>
    </w:p>
    <w:p w14:paraId="2FA1E55D" w14:textId="77777777" w:rsidR="00BF28A0" w:rsidRDefault="00BF28A0" w:rsidP="00BF28A0">
      <w:pPr>
        <w:pStyle w:val="ListParagraph"/>
      </w:pPr>
    </w:p>
    <w:p w14:paraId="70E8E591" w14:textId="77777777" w:rsidR="00BF28A0" w:rsidRDefault="00BF28A0" w:rsidP="00BF28A0">
      <w:pPr>
        <w:pStyle w:val="ListParagraph"/>
        <w:rPr>
          <w:lang w:val="en-CA"/>
        </w:rPr>
      </w:pPr>
    </w:p>
    <w:p w14:paraId="0FDF394D" w14:textId="0844E492" w:rsidR="00BF28A0" w:rsidRDefault="00BF28A0" w:rsidP="00F406EB">
      <w:pPr>
        <w:pStyle w:val="ListParagraph"/>
      </w:pPr>
      <w:r>
        <w:t>Use the exponential growth formula above to relate population size at the current time step relative to the abundance in the previous time step (one cell above it) for 50 time steps using a for loop.</w:t>
      </w:r>
      <w:r w:rsidR="00F406EB">
        <w:t xml:space="preserve"> </w:t>
      </w:r>
      <w:r>
        <w:t xml:space="preserve">Create a new </w:t>
      </w:r>
      <w:proofErr w:type="spellStart"/>
      <w:r>
        <w:t>dataframe</w:t>
      </w:r>
      <w:proofErr w:type="spellEnd"/>
      <w:r>
        <w:t xml:space="preserve"> with two columns. Label the first column ‘Time’ and the second column ‘Abundance’ and fill it with your newly calculated values</w:t>
      </w:r>
      <w:r w:rsidR="00DA65E1">
        <w:t>.</w:t>
      </w:r>
    </w:p>
    <w:p w14:paraId="50578894" w14:textId="1C982D0F" w:rsidR="00DA65E1" w:rsidRDefault="00DA65E1" w:rsidP="00DA65E1"/>
    <w:p w14:paraId="15055884" w14:textId="09217F0C" w:rsidR="00DA65E1" w:rsidRDefault="00DA65E1" w:rsidP="00DA65E1"/>
    <w:p w14:paraId="2332EE1D" w14:textId="73E5A274" w:rsidR="00A30351" w:rsidRDefault="00A30351" w:rsidP="00DA65E1"/>
    <w:p w14:paraId="10579D01" w14:textId="77777777" w:rsidR="00ED5A4E" w:rsidRDefault="00ED5A4E" w:rsidP="00ED5A4E">
      <w:pPr>
        <w:pStyle w:val="ListParagraph"/>
        <w:numPr>
          <w:ilvl w:val="0"/>
          <w:numId w:val="16"/>
        </w:numPr>
      </w:pPr>
      <w:r>
        <w:t xml:space="preserve">N0&lt;-44 </w:t>
      </w:r>
      <w:r w:rsidRPr="00F406EB">
        <w:rPr>
          <w:color w:val="1F497D" w:themeColor="text2"/>
        </w:rPr>
        <w:t>#initial population size</w:t>
      </w:r>
    </w:p>
    <w:p w14:paraId="0C2EFB45" w14:textId="77777777" w:rsidR="00ED5A4E" w:rsidRPr="00F406EB" w:rsidRDefault="00ED5A4E" w:rsidP="00ED5A4E">
      <w:pPr>
        <w:pStyle w:val="ListParagraph"/>
        <w:numPr>
          <w:ilvl w:val="0"/>
          <w:numId w:val="16"/>
        </w:numPr>
        <w:rPr>
          <w:color w:val="1F497D" w:themeColor="text2"/>
        </w:rPr>
      </w:pPr>
      <w:r>
        <w:t xml:space="preserve">times=60 </w:t>
      </w:r>
      <w:r w:rsidRPr="00F406EB">
        <w:rPr>
          <w:color w:val="1F497D" w:themeColor="text2"/>
        </w:rPr>
        <w:t>#number of years into the future</w:t>
      </w:r>
    </w:p>
    <w:p w14:paraId="016A399F" w14:textId="3FF61E43" w:rsidR="00ED5A4E" w:rsidRDefault="00ED5A4E" w:rsidP="00ED5A4E">
      <w:pPr>
        <w:pStyle w:val="ListParagraph"/>
        <w:numPr>
          <w:ilvl w:val="0"/>
          <w:numId w:val="16"/>
        </w:numPr>
      </w:pPr>
      <w:r>
        <w:t xml:space="preserve">N&lt;-vector(length=times) </w:t>
      </w:r>
      <w:r w:rsidRPr="00F406EB">
        <w:rPr>
          <w:color w:val="1F497D" w:themeColor="text2"/>
        </w:rPr>
        <w:t>#empty vector to store pop</w:t>
      </w:r>
      <w:r w:rsidR="00F406EB">
        <w:rPr>
          <w:color w:val="1F497D" w:themeColor="text2"/>
        </w:rPr>
        <w:t>ulation size in</w:t>
      </w:r>
    </w:p>
    <w:p w14:paraId="63313B09" w14:textId="77777777" w:rsidR="00ED5A4E" w:rsidRDefault="00ED5A4E" w:rsidP="00ED5A4E">
      <w:pPr>
        <w:pStyle w:val="ListParagraph"/>
        <w:numPr>
          <w:ilvl w:val="0"/>
          <w:numId w:val="16"/>
        </w:numPr>
      </w:pPr>
      <w:r>
        <w:t xml:space="preserve">N[1]=N0 </w:t>
      </w:r>
      <w:r w:rsidRPr="00F406EB">
        <w:rPr>
          <w:color w:val="1F497D" w:themeColor="text2"/>
        </w:rPr>
        <w:t>#initial population size should be the first N</w:t>
      </w:r>
    </w:p>
    <w:p w14:paraId="72B2C3E6" w14:textId="77777777" w:rsidR="00ED5A4E" w:rsidRDefault="00ED5A4E" w:rsidP="00ED5A4E">
      <w:pPr>
        <w:pStyle w:val="ListParagraph"/>
        <w:numPr>
          <w:ilvl w:val="0"/>
          <w:numId w:val="16"/>
        </w:numPr>
      </w:pPr>
      <w:r>
        <w:t xml:space="preserve">r&lt;-(-0.01357) </w:t>
      </w:r>
      <w:r w:rsidRPr="00F406EB">
        <w:rPr>
          <w:color w:val="1F497D" w:themeColor="text2"/>
        </w:rPr>
        <w:t>#mean growth rate calculated from question 2</w:t>
      </w:r>
    </w:p>
    <w:p w14:paraId="4F124EFB" w14:textId="77777777" w:rsidR="00ED5A4E" w:rsidRDefault="00ED5A4E" w:rsidP="00ED5A4E"/>
    <w:p w14:paraId="0C6CD9EA" w14:textId="77777777" w:rsidR="00ED5A4E" w:rsidRDefault="00ED5A4E" w:rsidP="00ED5A4E">
      <w:pPr>
        <w:pStyle w:val="ListParagraph"/>
        <w:numPr>
          <w:ilvl w:val="0"/>
          <w:numId w:val="16"/>
        </w:numPr>
      </w:pPr>
      <w:r>
        <w:t>for (t in 2:times){</w:t>
      </w:r>
    </w:p>
    <w:p w14:paraId="46F09A9B" w14:textId="77777777" w:rsidR="00ED5A4E" w:rsidRDefault="00ED5A4E" w:rsidP="00ED5A4E">
      <w:r>
        <w:t xml:space="preserve">  </w:t>
      </w:r>
    </w:p>
    <w:p w14:paraId="176819C8" w14:textId="168C42FA" w:rsidR="00ED5A4E" w:rsidRDefault="00ED5A4E" w:rsidP="00ED5A4E">
      <w:r>
        <w:t xml:space="preserve"> </w:t>
      </w:r>
      <w:r>
        <w:t xml:space="preserve">                 </w:t>
      </w:r>
      <w:r>
        <w:t xml:space="preserve"> N[t]=N[t-1]*exp(r)</w:t>
      </w:r>
    </w:p>
    <w:p w14:paraId="0FB1CF99" w14:textId="28C5721F" w:rsidR="00ED5A4E" w:rsidRDefault="00ED5A4E" w:rsidP="00ED5A4E">
      <w:r>
        <w:t xml:space="preserve">             </w:t>
      </w:r>
      <w:r>
        <w:t>}</w:t>
      </w:r>
    </w:p>
    <w:p w14:paraId="3375CE11" w14:textId="77777777" w:rsidR="00ED5A4E" w:rsidRDefault="00ED5A4E" w:rsidP="00ED5A4E"/>
    <w:p w14:paraId="496F1F78" w14:textId="77777777" w:rsidR="00ED5A4E" w:rsidRDefault="00ED5A4E" w:rsidP="00ED5A4E">
      <w:pPr>
        <w:pStyle w:val="ListParagraph"/>
        <w:numPr>
          <w:ilvl w:val="0"/>
          <w:numId w:val="17"/>
        </w:numPr>
      </w:pPr>
      <w:r>
        <w:t>df&lt;-</w:t>
      </w:r>
      <w:proofErr w:type="spellStart"/>
      <w:r>
        <w:t>data.frame</w:t>
      </w:r>
      <w:proofErr w:type="spellEnd"/>
      <w:r>
        <w:t>(</w:t>
      </w:r>
      <w:proofErr w:type="spellStart"/>
      <w:r>
        <w:t>times,N</w:t>
      </w:r>
      <w:proofErr w:type="spellEnd"/>
      <w:r>
        <w:t>)</w:t>
      </w:r>
    </w:p>
    <w:p w14:paraId="47170866" w14:textId="77777777" w:rsidR="00ED5A4E" w:rsidRDefault="00ED5A4E" w:rsidP="00ED5A4E">
      <w:pPr>
        <w:pStyle w:val="ListParagraph"/>
        <w:numPr>
          <w:ilvl w:val="0"/>
          <w:numId w:val="17"/>
        </w:numPr>
      </w:pPr>
      <w:r>
        <w:t>df</w:t>
      </w:r>
    </w:p>
    <w:p w14:paraId="04F8039E" w14:textId="641D68D2" w:rsidR="00DA65E1" w:rsidRDefault="00ED5A4E" w:rsidP="00DA65E1">
      <w:pPr>
        <w:pStyle w:val="ListParagraph"/>
        <w:numPr>
          <w:ilvl w:val="0"/>
          <w:numId w:val="17"/>
        </w:numPr>
      </w:pPr>
      <w:r>
        <w:t>plot(1:times,N,type="</w:t>
      </w:r>
      <w:proofErr w:type="spellStart"/>
      <w:r>
        <w:t>o",las</w:t>
      </w:r>
      <w:proofErr w:type="spellEnd"/>
      <w:r>
        <w:t>=1)</w:t>
      </w:r>
    </w:p>
    <w:p w14:paraId="5875EA7F" w14:textId="77777777" w:rsidR="00DA65E1" w:rsidRDefault="00DA65E1" w:rsidP="00DA65E1"/>
    <w:p w14:paraId="01A5F79F" w14:textId="77777777" w:rsidR="00BF28A0" w:rsidRDefault="00BF28A0" w:rsidP="00BF28A0">
      <w:pPr>
        <w:pStyle w:val="ListParagraph"/>
      </w:pPr>
    </w:p>
    <w:p w14:paraId="584D5C42" w14:textId="6645C229" w:rsidR="00BF28A0" w:rsidRDefault="00BF28A0" w:rsidP="008172B8">
      <w:pPr>
        <w:pStyle w:val="ListParagraph"/>
        <w:numPr>
          <w:ilvl w:val="0"/>
          <w:numId w:val="4"/>
        </w:numPr>
      </w:pPr>
      <w:r>
        <w:t xml:space="preserve">(15 points) In this question we will </w:t>
      </w:r>
      <w:proofErr w:type="spellStart"/>
      <w:r>
        <w:t>analyze</w:t>
      </w:r>
      <w:proofErr w:type="spellEnd"/>
      <w:r>
        <w:t xml:space="preserve"> how the mean and variance of the predicted population size change through time. Plot the predicted mean population size +/- 1 standard deviation from time t=1 to t=50 with a starting population size of 44 at time t=0. Calculate the predicted population size at each time step, one for the mean plus 1 standard deviation, and one for the mean minus one standard deviation using a for loop.</w:t>
      </w:r>
      <w:r w:rsidR="008172B8">
        <w:t xml:space="preserve"> </w:t>
      </w:r>
      <w:r>
        <w:t xml:space="preserve">Add these values into two new columns in the </w:t>
      </w:r>
      <w:proofErr w:type="spellStart"/>
      <w:r>
        <w:t>dataframe</w:t>
      </w:r>
      <w:proofErr w:type="spellEnd"/>
      <w:r>
        <w:t xml:space="preserve"> that you created in Question 3.</w:t>
      </w:r>
    </w:p>
    <w:p w14:paraId="2AD93ACA" w14:textId="77777777" w:rsidR="00BF28A0" w:rsidRDefault="00BF28A0" w:rsidP="00BF28A0">
      <w:pPr>
        <w:ind w:left="360"/>
      </w:pPr>
    </w:p>
    <w:p w14:paraId="6AB11B44" w14:textId="1D367C8F" w:rsidR="00BF28A0" w:rsidRDefault="00BF28A0" w:rsidP="00BF28A0">
      <w:pPr>
        <w:ind w:left="360"/>
      </w:pPr>
      <w:r>
        <w:lastRenderedPageBreak/>
        <w:t xml:space="preserve">What is happening to the range of uncertainty around the predicted population   size as time increases? </w:t>
      </w:r>
    </w:p>
    <w:p w14:paraId="4E552F5F" w14:textId="35073CE8" w:rsidR="008172B8" w:rsidRDefault="008172B8" w:rsidP="00BF28A0">
      <w:pPr>
        <w:ind w:left="360"/>
      </w:pPr>
    </w:p>
    <w:p w14:paraId="49BB7E3B" w14:textId="77777777" w:rsidR="00214EC0" w:rsidRDefault="00214EC0" w:rsidP="00214EC0">
      <w:pPr>
        <w:ind w:left="360"/>
      </w:pPr>
    </w:p>
    <w:p w14:paraId="38E67613" w14:textId="369BB1D4" w:rsidR="00214EC0" w:rsidRDefault="00214EC0" w:rsidP="00214EC0">
      <w:pPr>
        <w:ind w:left="360"/>
        <w:rPr>
          <w:color w:val="1F497D" w:themeColor="text2"/>
        </w:rPr>
      </w:pPr>
      <w:r w:rsidRPr="00214EC0">
        <w:rPr>
          <w:color w:val="1F497D" w:themeColor="text2"/>
        </w:rPr>
        <w:t>#r+sd</w:t>
      </w:r>
    </w:p>
    <w:p w14:paraId="0E01D2C2" w14:textId="77777777" w:rsidR="00214EC0" w:rsidRPr="00214EC0" w:rsidRDefault="00214EC0" w:rsidP="00214EC0">
      <w:pPr>
        <w:ind w:left="360"/>
        <w:rPr>
          <w:color w:val="1F497D" w:themeColor="text2"/>
        </w:rPr>
      </w:pPr>
    </w:p>
    <w:p w14:paraId="7C4C8C2B" w14:textId="77777777" w:rsidR="00214EC0" w:rsidRDefault="00214EC0" w:rsidP="00214EC0">
      <w:pPr>
        <w:pStyle w:val="ListParagraph"/>
        <w:numPr>
          <w:ilvl w:val="0"/>
          <w:numId w:val="18"/>
        </w:numPr>
      </w:pPr>
      <w:proofErr w:type="spellStart"/>
      <w:r>
        <w:t>set.seed</w:t>
      </w:r>
      <w:proofErr w:type="spellEnd"/>
      <w:r>
        <w:t>(2)</w:t>
      </w:r>
    </w:p>
    <w:p w14:paraId="1FAA4296" w14:textId="77777777" w:rsidR="00214EC0" w:rsidRDefault="00214EC0" w:rsidP="00214EC0">
      <w:pPr>
        <w:pStyle w:val="ListParagraph"/>
        <w:numPr>
          <w:ilvl w:val="0"/>
          <w:numId w:val="18"/>
        </w:numPr>
      </w:pPr>
      <w:r>
        <w:t>N0&lt;-44</w:t>
      </w:r>
    </w:p>
    <w:p w14:paraId="61C93CCC" w14:textId="77777777" w:rsidR="00214EC0" w:rsidRDefault="00214EC0" w:rsidP="00214EC0">
      <w:pPr>
        <w:pStyle w:val="ListParagraph"/>
        <w:numPr>
          <w:ilvl w:val="0"/>
          <w:numId w:val="18"/>
        </w:numPr>
      </w:pPr>
      <w:r>
        <w:t>times&lt;-50</w:t>
      </w:r>
    </w:p>
    <w:p w14:paraId="002E42D1" w14:textId="77777777" w:rsidR="00214EC0" w:rsidRDefault="00214EC0" w:rsidP="00214EC0">
      <w:pPr>
        <w:pStyle w:val="ListParagraph"/>
        <w:numPr>
          <w:ilvl w:val="0"/>
          <w:numId w:val="18"/>
        </w:numPr>
      </w:pPr>
      <w:r>
        <w:t>N&lt;-vector(length=times)</w:t>
      </w:r>
    </w:p>
    <w:p w14:paraId="09C60433" w14:textId="77777777" w:rsidR="00214EC0" w:rsidRDefault="00214EC0" w:rsidP="00214EC0">
      <w:pPr>
        <w:pStyle w:val="ListParagraph"/>
        <w:numPr>
          <w:ilvl w:val="0"/>
          <w:numId w:val="18"/>
        </w:numPr>
      </w:pPr>
      <w:r>
        <w:t>N[1]=N0</w:t>
      </w:r>
    </w:p>
    <w:p w14:paraId="0C9BDBD1" w14:textId="77777777" w:rsidR="00214EC0" w:rsidRDefault="00214EC0" w:rsidP="00214EC0">
      <w:pPr>
        <w:pStyle w:val="ListParagraph"/>
        <w:numPr>
          <w:ilvl w:val="0"/>
          <w:numId w:val="18"/>
        </w:numPr>
      </w:pPr>
      <w:r>
        <w:t>r&lt;-(-0.01357)</w:t>
      </w:r>
    </w:p>
    <w:p w14:paraId="524CA720" w14:textId="77777777" w:rsidR="00214EC0" w:rsidRDefault="00214EC0" w:rsidP="00214EC0">
      <w:pPr>
        <w:pStyle w:val="ListParagraph"/>
        <w:numPr>
          <w:ilvl w:val="0"/>
          <w:numId w:val="18"/>
        </w:numPr>
      </w:pPr>
      <w:proofErr w:type="spellStart"/>
      <w:r>
        <w:t>sd</w:t>
      </w:r>
      <w:proofErr w:type="spellEnd"/>
      <w:r>
        <w:t>&lt;-0.0815547</w:t>
      </w:r>
    </w:p>
    <w:p w14:paraId="61B448C6" w14:textId="77777777" w:rsidR="00214EC0" w:rsidRDefault="00214EC0" w:rsidP="00214EC0">
      <w:pPr>
        <w:ind w:left="360"/>
      </w:pPr>
    </w:p>
    <w:p w14:paraId="5C58B82F" w14:textId="77777777" w:rsidR="00214EC0" w:rsidRDefault="00214EC0" w:rsidP="00214EC0">
      <w:pPr>
        <w:pStyle w:val="ListParagraph"/>
        <w:numPr>
          <w:ilvl w:val="0"/>
          <w:numId w:val="18"/>
        </w:numPr>
      </w:pPr>
      <w:r>
        <w:t>for (t in 2:times){</w:t>
      </w:r>
    </w:p>
    <w:p w14:paraId="529EBE43" w14:textId="77777777" w:rsidR="00214EC0" w:rsidRDefault="00214EC0" w:rsidP="00214EC0">
      <w:pPr>
        <w:ind w:left="360"/>
      </w:pPr>
      <w:r>
        <w:t xml:space="preserve">  </w:t>
      </w:r>
    </w:p>
    <w:p w14:paraId="2EF5EC5A" w14:textId="2CF2B126" w:rsidR="00214EC0" w:rsidRDefault="00214EC0" w:rsidP="00214EC0">
      <w:pPr>
        <w:ind w:left="360"/>
      </w:pPr>
      <w:r>
        <w:t xml:space="preserve">  </w:t>
      </w:r>
      <w:r>
        <w:t xml:space="preserve">                </w:t>
      </w:r>
      <w:r>
        <w:t>N[t]=N[t-1]*exp(</w:t>
      </w:r>
      <w:proofErr w:type="spellStart"/>
      <w:r>
        <w:t>r+sd</w:t>
      </w:r>
      <w:proofErr w:type="spellEnd"/>
      <w:r>
        <w:t>)</w:t>
      </w:r>
    </w:p>
    <w:p w14:paraId="2B7914A2" w14:textId="5B1546B9" w:rsidR="00214EC0" w:rsidRDefault="00214EC0" w:rsidP="00214EC0">
      <w:pPr>
        <w:ind w:left="360"/>
      </w:pPr>
      <w:r>
        <w:t xml:space="preserve">            </w:t>
      </w:r>
      <w:r>
        <w:t>}</w:t>
      </w:r>
    </w:p>
    <w:p w14:paraId="5F195FD2" w14:textId="77777777" w:rsidR="00214EC0" w:rsidRDefault="00214EC0" w:rsidP="00214EC0">
      <w:pPr>
        <w:ind w:left="360"/>
      </w:pPr>
    </w:p>
    <w:p w14:paraId="554965F4" w14:textId="182F733C" w:rsidR="00214EC0" w:rsidRDefault="00214EC0" w:rsidP="00214EC0">
      <w:pPr>
        <w:pStyle w:val="ListParagraph"/>
        <w:numPr>
          <w:ilvl w:val="0"/>
          <w:numId w:val="19"/>
        </w:numPr>
      </w:pPr>
      <w:r>
        <w:t>N</w:t>
      </w:r>
    </w:p>
    <w:p w14:paraId="7BD91DE0" w14:textId="77777777" w:rsidR="00214EC0" w:rsidRDefault="00214EC0" w:rsidP="00214EC0">
      <w:pPr>
        <w:pStyle w:val="ListParagraph"/>
        <w:numPr>
          <w:ilvl w:val="0"/>
          <w:numId w:val="19"/>
        </w:numPr>
      </w:pPr>
      <w:r>
        <w:t>plot(1:times,N,type="</w:t>
      </w:r>
      <w:proofErr w:type="spellStart"/>
      <w:r>
        <w:t>o",las</w:t>
      </w:r>
      <w:proofErr w:type="spellEnd"/>
      <w:r>
        <w:t>=1)</w:t>
      </w:r>
    </w:p>
    <w:p w14:paraId="535C0B37" w14:textId="77777777" w:rsidR="00214EC0" w:rsidRDefault="00214EC0" w:rsidP="00214EC0">
      <w:pPr>
        <w:ind w:left="360"/>
      </w:pPr>
    </w:p>
    <w:p w14:paraId="0D272C1A" w14:textId="77777777" w:rsidR="00214EC0" w:rsidRDefault="00214EC0" w:rsidP="00214EC0">
      <w:pPr>
        <w:ind w:left="360"/>
      </w:pPr>
    </w:p>
    <w:p w14:paraId="32D3A33C" w14:textId="6F6482E9" w:rsidR="00214EC0" w:rsidRDefault="00214EC0" w:rsidP="00214EC0">
      <w:pPr>
        <w:ind w:left="360"/>
        <w:rPr>
          <w:color w:val="1F497D" w:themeColor="text2"/>
        </w:rPr>
      </w:pPr>
      <w:r w:rsidRPr="00214EC0">
        <w:rPr>
          <w:color w:val="1F497D" w:themeColor="text2"/>
        </w:rPr>
        <w:t>#r-sd</w:t>
      </w:r>
    </w:p>
    <w:p w14:paraId="7DFF14BC" w14:textId="77777777" w:rsidR="00214EC0" w:rsidRPr="00214EC0" w:rsidRDefault="00214EC0" w:rsidP="00214EC0">
      <w:pPr>
        <w:ind w:left="360"/>
        <w:rPr>
          <w:color w:val="1F497D" w:themeColor="text2"/>
        </w:rPr>
      </w:pPr>
    </w:p>
    <w:p w14:paraId="7C29FAB4" w14:textId="77777777" w:rsidR="00214EC0" w:rsidRDefault="00214EC0" w:rsidP="00214EC0">
      <w:pPr>
        <w:pStyle w:val="ListParagraph"/>
        <w:numPr>
          <w:ilvl w:val="0"/>
          <w:numId w:val="20"/>
        </w:numPr>
      </w:pPr>
      <w:proofErr w:type="spellStart"/>
      <w:r>
        <w:t>set.seed</w:t>
      </w:r>
      <w:proofErr w:type="spellEnd"/>
      <w:r>
        <w:t>(2)</w:t>
      </w:r>
    </w:p>
    <w:p w14:paraId="7183B749" w14:textId="77777777" w:rsidR="00214EC0" w:rsidRDefault="00214EC0" w:rsidP="00214EC0">
      <w:pPr>
        <w:pStyle w:val="ListParagraph"/>
        <w:numPr>
          <w:ilvl w:val="0"/>
          <w:numId w:val="20"/>
        </w:numPr>
      </w:pPr>
      <w:r>
        <w:t>N0&lt;-44</w:t>
      </w:r>
    </w:p>
    <w:p w14:paraId="651B5AF0" w14:textId="77777777" w:rsidR="00214EC0" w:rsidRDefault="00214EC0" w:rsidP="00214EC0">
      <w:pPr>
        <w:pStyle w:val="ListParagraph"/>
        <w:numPr>
          <w:ilvl w:val="0"/>
          <w:numId w:val="20"/>
        </w:numPr>
      </w:pPr>
      <w:r>
        <w:t>times&lt;-50</w:t>
      </w:r>
    </w:p>
    <w:p w14:paraId="657C86EC" w14:textId="77777777" w:rsidR="00214EC0" w:rsidRDefault="00214EC0" w:rsidP="00214EC0">
      <w:pPr>
        <w:pStyle w:val="ListParagraph"/>
        <w:numPr>
          <w:ilvl w:val="0"/>
          <w:numId w:val="20"/>
        </w:numPr>
      </w:pPr>
      <w:r>
        <w:t>N2&lt;-vector(length=times)</w:t>
      </w:r>
    </w:p>
    <w:p w14:paraId="7550EE7D" w14:textId="77777777" w:rsidR="00214EC0" w:rsidRDefault="00214EC0" w:rsidP="00214EC0">
      <w:pPr>
        <w:pStyle w:val="ListParagraph"/>
        <w:numPr>
          <w:ilvl w:val="0"/>
          <w:numId w:val="20"/>
        </w:numPr>
      </w:pPr>
      <w:r>
        <w:t>N2[1]=N0</w:t>
      </w:r>
    </w:p>
    <w:p w14:paraId="3CDA1AAF" w14:textId="77777777" w:rsidR="00214EC0" w:rsidRDefault="00214EC0" w:rsidP="00214EC0">
      <w:pPr>
        <w:pStyle w:val="ListParagraph"/>
        <w:numPr>
          <w:ilvl w:val="0"/>
          <w:numId w:val="20"/>
        </w:numPr>
      </w:pPr>
      <w:r>
        <w:t>r&lt;-(-0.01357)</w:t>
      </w:r>
    </w:p>
    <w:p w14:paraId="163E8D5C" w14:textId="77777777" w:rsidR="00214EC0" w:rsidRDefault="00214EC0" w:rsidP="00214EC0">
      <w:pPr>
        <w:pStyle w:val="ListParagraph"/>
        <w:numPr>
          <w:ilvl w:val="0"/>
          <w:numId w:val="20"/>
        </w:numPr>
      </w:pPr>
      <w:proofErr w:type="spellStart"/>
      <w:r>
        <w:t>sd</w:t>
      </w:r>
      <w:proofErr w:type="spellEnd"/>
      <w:r>
        <w:t>&lt;-0.0815547</w:t>
      </w:r>
    </w:p>
    <w:p w14:paraId="78C1B778" w14:textId="77777777" w:rsidR="00214EC0" w:rsidRDefault="00214EC0" w:rsidP="00214EC0">
      <w:pPr>
        <w:ind w:left="360"/>
      </w:pPr>
    </w:p>
    <w:p w14:paraId="3AA86783" w14:textId="77777777" w:rsidR="00214EC0" w:rsidRDefault="00214EC0" w:rsidP="00214EC0">
      <w:pPr>
        <w:pStyle w:val="ListParagraph"/>
        <w:numPr>
          <w:ilvl w:val="0"/>
          <w:numId w:val="20"/>
        </w:numPr>
      </w:pPr>
      <w:r>
        <w:t>for (t in 2:times){</w:t>
      </w:r>
    </w:p>
    <w:p w14:paraId="6997DC3D" w14:textId="77777777" w:rsidR="00214EC0" w:rsidRDefault="00214EC0" w:rsidP="00214EC0">
      <w:pPr>
        <w:ind w:left="360"/>
      </w:pPr>
      <w:r>
        <w:t xml:space="preserve">  </w:t>
      </w:r>
    </w:p>
    <w:p w14:paraId="01E8ED3A" w14:textId="0BB6E8F5" w:rsidR="00214EC0" w:rsidRDefault="00214EC0" w:rsidP="00214EC0">
      <w:pPr>
        <w:ind w:left="360"/>
      </w:pPr>
      <w:r>
        <w:t xml:space="preserve">  </w:t>
      </w:r>
      <w:r>
        <w:t xml:space="preserve">                </w:t>
      </w:r>
      <w:r>
        <w:t>N2[t]=N2[t-1]*exp(r-</w:t>
      </w:r>
      <w:proofErr w:type="spellStart"/>
      <w:r>
        <w:t>sd</w:t>
      </w:r>
      <w:proofErr w:type="spellEnd"/>
      <w:r>
        <w:t>)</w:t>
      </w:r>
    </w:p>
    <w:p w14:paraId="5FE16E1C" w14:textId="7D403BA9" w:rsidR="00214EC0" w:rsidRDefault="00214EC0" w:rsidP="00214EC0">
      <w:pPr>
        <w:ind w:left="360"/>
      </w:pPr>
      <w:r>
        <w:t xml:space="preserve">             </w:t>
      </w:r>
      <w:r>
        <w:t>}</w:t>
      </w:r>
    </w:p>
    <w:p w14:paraId="664A102C" w14:textId="77777777" w:rsidR="00214EC0" w:rsidRDefault="00214EC0" w:rsidP="00214EC0">
      <w:pPr>
        <w:ind w:left="360"/>
      </w:pPr>
    </w:p>
    <w:p w14:paraId="425B5D52" w14:textId="77777777" w:rsidR="00214EC0" w:rsidRDefault="00214EC0" w:rsidP="00214EC0">
      <w:pPr>
        <w:pStyle w:val="ListParagraph"/>
        <w:numPr>
          <w:ilvl w:val="0"/>
          <w:numId w:val="21"/>
        </w:numPr>
      </w:pPr>
      <w:r>
        <w:t>N2</w:t>
      </w:r>
    </w:p>
    <w:p w14:paraId="4617FDDD" w14:textId="77777777" w:rsidR="00214EC0" w:rsidRDefault="00214EC0" w:rsidP="00214EC0">
      <w:pPr>
        <w:ind w:left="360"/>
      </w:pPr>
    </w:p>
    <w:p w14:paraId="2172D06B" w14:textId="77777777" w:rsidR="00214EC0" w:rsidRDefault="00214EC0" w:rsidP="00214EC0">
      <w:pPr>
        <w:ind w:left="360"/>
      </w:pPr>
      <w:r>
        <w:t>lines(1:times,N2,type="</w:t>
      </w:r>
      <w:proofErr w:type="spellStart"/>
      <w:r>
        <w:t>o",las</w:t>
      </w:r>
      <w:proofErr w:type="spellEnd"/>
      <w:r>
        <w:t>=1)</w:t>
      </w:r>
    </w:p>
    <w:p w14:paraId="3A32DD26" w14:textId="3A5BA2C3" w:rsidR="008172B8" w:rsidRDefault="00214EC0" w:rsidP="00F348AF">
      <w:pPr>
        <w:ind w:left="360"/>
      </w:pPr>
      <w:r>
        <w:t>lines(1:times,N,type="</w:t>
      </w:r>
      <w:proofErr w:type="spellStart"/>
      <w:r>
        <w:t>o",las</w:t>
      </w:r>
      <w:proofErr w:type="spellEnd"/>
      <w:r>
        <w:t>=1)</w:t>
      </w:r>
    </w:p>
    <w:p w14:paraId="687FF7EA" w14:textId="77777777" w:rsidR="00F348AF" w:rsidRDefault="00F348AF" w:rsidP="00F348AF">
      <w:pPr>
        <w:ind w:left="360"/>
      </w:pPr>
    </w:p>
    <w:p w14:paraId="521E40D0" w14:textId="77777777" w:rsidR="008172B8" w:rsidRDefault="008172B8" w:rsidP="00BF28A0">
      <w:pPr>
        <w:ind w:left="360"/>
      </w:pPr>
    </w:p>
    <w:p w14:paraId="276FEF46" w14:textId="77777777" w:rsidR="00BF28A0" w:rsidRDefault="00BF28A0" w:rsidP="00BF28A0">
      <w:pPr>
        <w:pStyle w:val="ListParagraph"/>
        <w:numPr>
          <w:ilvl w:val="0"/>
          <w:numId w:val="4"/>
        </w:numPr>
      </w:pPr>
      <w:r>
        <w:t>(15 points) For the stochastic model of grizzly bear population dynamics</w:t>
      </w:r>
    </w:p>
    <w:p w14:paraId="0C3B15AB" w14:textId="77777777" w:rsidR="00BF28A0" w:rsidRDefault="00BF28A0" w:rsidP="00BF28A0">
      <w:pPr>
        <w:pStyle w:val="ListParagraph"/>
      </w:pPr>
    </w:p>
    <w:p w14:paraId="51BAEE4D" w14:textId="77777777" w:rsidR="00BF28A0" w:rsidRDefault="00BF28A0" w:rsidP="00BF28A0">
      <w:pPr>
        <w:pStyle w:val="ListParagraph"/>
      </w:pPr>
      <w:r>
        <w:t xml:space="preserve"> N</w:t>
      </w:r>
      <w:r w:rsidRPr="009419A1">
        <w:rPr>
          <w:vertAlign w:val="subscript"/>
        </w:rPr>
        <w:t xml:space="preserve">t+1 </w:t>
      </w:r>
      <w:r>
        <w:t xml:space="preserve">= </w:t>
      </w:r>
      <w:proofErr w:type="spellStart"/>
      <w:r>
        <w:t>N</w:t>
      </w:r>
      <w:r w:rsidRPr="009419A1">
        <w:rPr>
          <w:vertAlign w:val="subscript"/>
        </w:rPr>
        <w:t>t</w:t>
      </w:r>
      <w:proofErr w:type="spellEnd"/>
      <w:r>
        <w:t xml:space="preserve"> exp(r + </w:t>
      </w:r>
      <w:proofErr w:type="spellStart"/>
      <w:r>
        <w:t>εt</w:t>
      </w:r>
      <w:proofErr w:type="spellEnd"/>
      <w:r>
        <w:t xml:space="preserve">), </w:t>
      </w:r>
    </w:p>
    <w:p w14:paraId="0B54EE1F" w14:textId="77777777" w:rsidR="00BF28A0" w:rsidRDefault="00BF28A0" w:rsidP="00BF28A0">
      <w:pPr>
        <w:pStyle w:val="ListParagraph"/>
      </w:pPr>
    </w:p>
    <w:p w14:paraId="543FCF30" w14:textId="77777777" w:rsidR="00BF28A0" w:rsidRDefault="00BF28A0" w:rsidP="00BF28A0">
      <w:pPr>
        <w:pStyle w:val="ListParagraph"/>
      </w:pPr>
      <w:r>
        <w:t xml:space="preserve">conduct a stochastic simulation of the model from time t=1 to t=50 years with initial population size of 44 at time t=0. (Hint: you can use a similar method to </w:t>
      </w:r>
      <w:r>
        <w:lastRenderedPageBreak/>
        <w:t>question (3) but you need to add the random variable at each time step. Include a plot of the simulation and describe what you see in words.</w:t>
      </w:r>
    </w:p>
    <w:p w14:paraId="2EFC398F" w14:textId="77777777" w:rsidR="00BF28A0" w:rsidRDefault="00BF28A0" w:rsidP="00BF28A0">
      <w:pPr>
        <w:pStyle w:val="ListParagraph"/>
      </w:pPr>
    </w:p>
    <w:p w14:paraId="1D38E39D" w14:textId="287093BF" w:rsidR="00BF28A0" w:rsidRDefault="00BF28A0" w:rsidP="00BF28A0">
      <w:pPr>
        <w:pStyle w:val="ListParagraph"/>
        <w:numPr>
          <w:ilvl w:val="0"/>
          <w:numId w:val="10"/>
        </w:numPr>
      </w:pPr>
      <w:r>
        <w:t>The function ‘</w:t>
      </w:r>
      <w:proofErr w:type="spellStart"/>
      <w:r>
        <w:t>rlnorm</w:t>
      </w:r>
      <w:proofErr w:type="spellEnd"/>
      <w:r>
        <w:t>’ will generate a random variable from a distribution with a mean and standard deviation that you specify in R</w:t>
      </w:r>
    </w:p>
    <w:p w14:paraId="01E0C1F5" w14:textId="7EDEFDC1" w:rsidR="00E57F80" w:rsidRDefault="00E57F80" w:rsidP="00E57F80"/>
    <w:p w14:paraId="368F2E3F" w14:textId="77777777" w:rsidR="00E57F80" w:rsidRDefault="00E57F80" w:rsidP="00E57F80"/>
    <w:p w14:paraId="2DEE0872" w14:textId="77777777" w:rsidR="00E57F80" w:rsidRDefault="00E57F80" w:rsidP="00E57F80">
      <w:pPr>
        <w:pStyle w:val="ListParagraph"/>
        <w:numPr>
          <w:ilvl w:val="0"/>
          <w:numId w:val="21"/>
        </w:numPr>
      </w:pPr>
      <w:proofErr w:type="spellStart"/>
      <w:r>
        <w:t>set.seed</w:t>
      </w:r>
      <w:proofErr w:type="spellEnd"/>
      <w:r>
        <w:t>(2)</w:t>
      </w:r>
    </w:p>
    <w:p w14:paraId="1FC6C3ED" w14:textId="77777777" w:rsidR="00E57F80" w:rsidRDefault="00E57F80" w:rsidP="00E57F80"/>
    <w:p w14:paraId="27570BA7" w14:textId="77777777" w:rsidR="00E57F80" w:rsidRDefault="00E57F80" w:rsidP="00E57F80">
      <w:pPr>
        <w:pStyle w:val="ListParagraph"/>
        <w:numPr>
          <w:ilvl w:val="0"/>
          <w:numId w:val="21"/>
        </w:numPr>
      </w:pPr>
      <w:r>
        <w:t>N0&lt;-44</w:t>
      </w:r>
    </w:p>
    <w:p w14:paraId="5166D41E" w14:textId="77777777" w:rsidR="00E57F80" w:rsidRDefault="00E57F80" w:rsidP="00E57F80">
      <w:pPr>
        <w:pStyle w:val="ListParagraph"/>
        <w:numPr>
          <w:ilvl w:val="0"/>
          <w:numId w:val="21"/>
        </w:numPr>
      </w:pPr>
      <w:r>
        <w:t>times&lt;-50</w:t>
      </w:r>
    </w:p>
    <w:p w14:paraId="70E4638E" w14:textId="77777777" w:rsidR="00E57F80" w:rsidRDefault="00E57F80" w:rsidP="00E57F80">
      <w:pPr>
        <w:pStyle w:val="ListParagraph"/>
        <w:numPr>
          <w:ilvl w:val="0"/>
          <w:numId w:val="21"/>
        </w:numPr>
      </w:pPr>
      <w:r>
        <w:t>N&lt;-vector(length=times)</w:t>
      </w:r>
    </w:p>
    <w:p w14:paraId="04CC2491" w14:textId="77777777" w:rsidR="00E57F80" w:rsidRDefault="00E57F80" w:rsidP="00E57F80">
      <w:pPr>
        <w:pStyle w:val="ListParagraph"/>
        <w:numPr>
          <w:ilvl w:val="0"/>
          <w:numId w:val="21"/>
        </w:numPr>
      </w:pPr>
      <w:r>
        <w:t>N[1]&lt;-N0</w:t>
      </w:r>
    </w:p>
    <w:p w14:paraId="26A38A65" w14:textId="77777777" w:rsidR="00E57F80" w:rsidRDefault="00E57F80" w:rsidP="00E57F80"/>
    <w:p w14:paraId="6B01159D" w14:textId="77777777" w:rsidR="00E57F80" w:rsidRDefault="00E57F80" w:rsidP="00E57F80">
      <w:pPr>
        <w:pStyle w:val="ListParagraph"/>
        <w:numPr>
          <w:ilvl w:val="0"/>
          <w:numId w:val="21"/>
        </w:numPr>
      </w:pPr>
      <w:r>
        <w:t>epsilon&lt;-</w:t>
      </w:r>
      <w:proofErr w:type="spellStart"/>
      <w:r>
        <w:t>rlnorm</w:t>
      </w:r>
      <w:proofErr w:type="spellEnd"/>
      <w:r>
        <w:t>(times-1,meanlog=0,sdlog=</w:t>
      </w:r>
      <w:proofErr w:type="spellStart"/>
      <w:r>
        <w:t>sd</w:t>
      </w:r>
      <w:proofErr w:type="spellEnd"/>
      <w:r>
        <w:t>)</w:t>
      </w:r>
    </w:p>
    <w:p w14:paraId="23A70878" w14:textId="77777777" w:rsidR="00E57F80" w:rsidRDefault="00E57F80" w:rsidP="00E57F80"/>
    <w:p w14:paraId="59FCB4BD" w14:textId="77777777" w:rsidR="00E57F80" w:rsidRDefault="00E57F80" w:rsidP="00E57F80">
      <w:pPr>
        <w:pStyle w:val="ListParagraph"/>
        <w:numPr>
          <w:ilvl w:val="0"/>
          <w:numId w:val="21"/>
        </w:numPr>
      </w:pPr>
      <w:r>
        <w:t>for (t in 2:times){</w:t>
      </w:r>
    </w:p>
    <w:p w14:paraId="4EAEABFF" w14:textId="77777777" w:rsidR="00E57F80" w:rsidRDefault="00E57F80" w:rsidP="00E57F80">
      <w:r>
        <w:t xml:space="preserve">  </w:t>
      </w:r>
    </w:p>
    <w:p w14:paraId="1E0940B6" w14:textId="003B1012" w:rsidR="00E57F80" w:rsidRDefault="00E57F80" w:rsidP="00E57F80">
      <w:r>
        <w:t xml:space="preserve"> </w:t>
      </w:r>
      <w:r>
        <w:t xml:space="preserve">                      </w:t>
      </w:r>
      <w:r>
        <w:t xml:space="preserve"> N[t]=N[t-1]*exp(</w:t>
      </w:r>
      <w:proofErr w:type="spellStart"/>
      <w:r>
        <w:t>r+epsilon</w:t>
      </w:r>
      <w:proofErr w:type="spellEnd"/>
      <w:r>
        <w:t>[t-1])</w:t>
      </w:r>
    </w:p>
    <w:p w14:paraId="64044F3F" w14:textId="5DC77DB8" w:rsidR="00E57F80" w:rsidRDefault="00E57F80" w:rsidP="00E57F80">
      <w:r>
        <w:t xml:space="preserve">                  </w:t>
      </w:r>
      <w:r>
        <w:t>}</w:t>
      </w:r>
    </w:p>
    <w:p w14:paraId="14610885" w14:textId="77777777" w:rsidR="00E57F80" w:rsidRDefault="00E57F80" w:rsidP="00E57F80"/>
    <w:p w14:paraId="6990879E" w14:textId="77777777" w:rsidR="00E57F80" w:rsidRDefault="00E57F80" w:rsidP="00E57F80">
      <w:pPr>
        <w:pStyle w:val="ListParagraph"/>
        <w:numPr>
          <w:ilvl w:val="0"/>
          <w:numId w:val="22"/>
        </w:numPr>
        <w:ind w:left="1134" w:hanging="425"/>
      </w:pPr>
      <w:r>
        <w:t>N</w:t>
      </w:r>
    </w:p>
    <w:p w14:paraId="4BB9D983" w14:textId="68AFA62B" w:rsidR="00E57F80" w:rsidRDefault="00E57F80" w:rsidP="00E57F80">
      <w:pPr>
        <w:pStyle w:val="ListParagraph"/>
        <w:numPr>
          <w:ilvl w:val="0"/>
          <w:numId w:val="22"/>
        </w:numPr>
        <w:ind w:left="1134" w:hanging="425"/>
      </w:pPr>
      <w:r>
        <w:t>plot(1:times,N,type="</w:t>
      </w:r>
      <w:proofErr w:type="spellStart"/>
      <w:r>
        <w:t>o",las</w:t>
      </w:r>
      <w:proofErr w:type="spellEnd"/>
      <w:r>
        <w:t>=1)</w:t>
      </w:r>
    </w:p>
    <w:p w14:paraId="7A6CCCCB" w14:textId="77777777" w:rsidR="00E57F80" w:rsidRDefault="00E57F80" w:rsidP="00E57F80"/>
    <w:p w14:paraId="2A80CE83" w14:textId="77777777" w:rsidR="00BF28A0" w:rsidRDefault="00BF28A0" w:rsidP="00BF28A0">
      <w:pPr>
        <w:pStyle w:val="ListParagraph"/>
      </w:pPr>
    </w:p>
    <w:p w14:paraId="2A7F2E37" w14:textId="77777777" w:rsidR="00BF28A0" w:rsidRDefault="00BF28A0" w:rsidP="00BF28A0">
      <w:pPr>
        <w:pStyle w:val="ListParagraph"/>
        <w:numPr>
          <w:ilvl w:val="0"/>
          <w:numId w:val="4"/>
        </w:numPr>
      </w:pPr>
      <w:r>
        <w:t xml:space="preserve">(20 points) Suppose we set 20 bears as a critical minimum population size above which we want to maintain the population. We are interested in estimating the probability that the population will drop below this threshold over a time period of 50 years. Using the model in question (5), estimate this probability by conducting 100 simulations and counting the number of simulations where the population size dips below 20. </w:t>
      </w:r>
    </w:p>
    <w:p w14:paraId="6C1CB76A" w14:textId="77777777" w:rsidR="00BF28A0" w:rsidRDefault="00BF28A0" w:rsidP="00BF28A0">
      <w:pPr>
        <w:ind w:left="360"/>
      </w:pPr>
    </w:p>
    <w:p w14:paraId="24B549A2" w14:textId="77777777" w:rsidR="00BF28A0" w:rsidRDefault="00BF28A0" w:rsidP="00BF28A0">
      <w:pPr>
        <w:pStyle w:val="ListParagraph"/>
        <w:numPr>
          <w:ilvl w:val="0"/>
          <w:numId w:val="10"/>
        </w:numPr>
      </w:pPr>
      <w:r>
        <w:t>Create an empty matrix with 100 columns and 50 rows using the ‘matrix’ function</w:t>
      </w:r>
    </w:p>
    <w:p w14:paraId="59D68386" w14:textId="77777777" w:rsidR="00BF28A0" w:rsidRDefault="00BF28A0" w:rsidP="00BF28A0">
      <w:pPr>
        <w:pStyle w:val="ListParagraph"/>
        <w:numPr>
          <w:ilvl w:val="0"/>
          <w:numId w:val="10"/>
        </w:numPr>
      </w:pPr>
      <w:r>
        <w:t>Use the model from Question 5 to simulate the data and save the values into the matrix</w:t>
      </w:r>
    </w:p>
    <w:p w14:paraId="158083F3" w14:textId="5D624591" w:rsidR="00BF28A0" w:rsidRDefault="00BF28A0" w:rsidP="00BF28A0">
      <w:pPr>
        <w:pStyle w:val="ListParagraph"/>
        <w:numPr>
          <w:ilvl w:val="0"/>
          <w:numId w:val="10"/>
        </w:numPr>
      </w:pPr>
      <w:r>
        <w:t>Use the ‘if’ function in R to help you identify and count up the simulations that dropped below 20</w:t>
      </w:r>
    </w:p>
    <w:p w14:paraId="1E13AAFD" w14:textId="4D9747B5" w:rsidR="00E2360A" w:rsidRPr="00E2360A" w:rsidRDefault="00E2360A" w:rsidP="00E2360A">
      <w:pPr>
        <w:rPr>
          <w:color w:val="1F497D" w:themeColor="text2"/>
        </w:rPr>
      </w:pPr>
    </w:p>
    <w:p w14:paraId="59CCB6E6" w14:textId="17FFBAD6" w:rsidR="00E2360A" w:rsidRPr="00E2360A" w:rsidRDefault="00E2360A" w:rsidP="00E2360A">
      <w:pPr>
        <w:rPr>
          <w:color w:val="1F497D" w:themeColor="text2"/>
        </w:rPr>
      </w:pPr>
      <w:r w:rsidRPr="00E2360A">
        <w:rPr>
          <w:color w:val="1F497D" w:themeColor="text2"/>
        </w:rPr>
        <w:t># Loop for get many more randomized epsilons</w:t>
      </w:r>
    </w:p>
    <w:p w14:paraId="48AF69E0" w14:textId="77777777" w:rsidR="00E2360A" w:rsidRDefault="00E2360A" w:rsidP="00E2360A"/>
    <w:p w14:paraId="1D91758A" w14:textId="77777777" w:rsidR="00E2360A" w:rsidRDefault="00E2360A" w:rsidP="00E2360A">
      <w:pPr>
        <w:pStyle w:val="ListParagraph"/>
        <w:numPr>
          <w:ilvl w:val="0"/>
          <w:numId w:val="23"/>
        </w:numPr>
      </w:pPr>
      <w:proofErr w:type="spellStart"/>
      <w:r>
        <w:t>epsilon_list</w:t>
      </w:r>
      <w:proofErr w:type="spellEnd"/>
      <w:r>
        <w:t xml:space="preserve"> &lt;- list()</w:t>
      </w:r>
    </w:p>
    <w:p w14:paraId="7056FCC2" w14:textId="77777777" w:rsidR="00E2360A" w:rsidRDefault="00E2360A" w:rsidP="00E2360A">
      <w:pPr>
        <w:pStyle w:val="ListParagraph"/>
        <w:numPr>
          <w:ilvl w:val="0"/>
          <w:numId w:val="23"/>
        </w:numPr>
      </w:pPr>
      <w:r>
        <w:t>for(</w:t>
      </w:r>
      <w:proofErr w:type="spellStart"/>
      <w:r>
        <w:t>i</w:t>
      </w:r>
      <w:proofErr w:type="spellEnd"/>
      <w:r>
        <w:t xml:space="preserve"> in 1:100){</w:t>
      </w:r>
    </w:p>
    <w:p w14:paraId="542B7F35" w14:textId="0C7D90D1" w:rsidR="00E2360A" w:rsidRDefault="00E2360A" w:rsidP="00E2360A">
      <w:r>
        <w:t xml:space="preserve">  </w:t>
      </w:r>
      <w:r>
        <w:t xml:space="preserve">          </w:t>
      </w:r>
      <w:proofErr w:type="spellStart"/>
      <w:r>
        <w:t>epsilon_list</w:t>
      </w:r>
      <w:proofErr w:type="spellEnd"/>
      <w:r>
        <w:t>[[</w:t>
      </w:r>
      <w:proofErr w:type="spellStart"/>
      <w:r>
        <w:t>i</w:t>
      </w:r>
      <w:proofErr w:type="spellEnd"/>
      <w:r>
        <w:t xml:space="preserve">]] &lt;- </w:t>
      </w:r>
      <w:proofErr w:type="spellStart"/>
      <w:r>
        <w:t>rnorm</w:t>
      </w:r>
      <w:proofErr w:type="spellEnd"/>
      <w:r>
        <w:t>(50,0,1)</w:t>
      </w:r>
    </w:p>
    <w:p w14:paraId="48295E9E" w14:textId="77777777" w:rsidR="00E2360A" w:rsidRDefault="00E2360A" w:rsidP="00E2360A"/>
    <w:p w14:paraId="23BC0147" w14:textId="06918749" w:rsidR="00E2360A" w:rsidRDefault="00E2360A" w:rsidP="00E2360A">
      <w:r>
        <w:t xml:space="preserve">            </w:t>
      </w:r>
      <w:r>
        <w:t>}</w:t>
      </w:r>
    </w:p>
    <w:p w14:paraId="057C19BB" w14:textId="77777777" w:rsidR="00E2360A" w:rsidRPr="00E2360A" w:rsidRDefault="00E2360A" w:rsidP="00E2360A">
      <w:pPr>
        <w:rPr>
          <w:color w:val="1F497D" w:themeColor="text2"/>
        </w:rPr>
      </w:pPr>
    </w:p>
    <w:p w14:paraId="04F3D60E" w14:textId="3CE2C6E5" w:rsidR="00E2360A" w:rsidRPr="00E2360A" w:rsidRDefault="00E2360A" w:rsidP="00E2360A">
      <w:pPr>
        <w:rPr>
          <w:color w:val="1F497D" w:themeColor="text2"/>
        </w:rPr>
      </w:pPr>
      <w:r w:rsidRPr="00E2360A">
        <w:rPr>
          <w:color w:val="1F497D" w:themeColor="text2"/>
        </w:rPr>
        <w:t xml:space="preserve"># </w:t>
      </w:r>
      <w:r w:rsidRPr="00E2360A">
        <w:rPr>
          <w:color w:val="1F497D" w:themeColor="text2"/>
        </w:rPr>
        <w:t>run the simulation 100 times</w:t>
      </w:r>
    </w:p>
    <w:p w14:paraId="62F512E2" w14:textId="77777777" w:rsidR="00E2360A" w:rsidRDefault="00E2360A" w:rsidP="00E2360A"/>
    <w:p w14:paraId="196796A1" w14:textId="77777777" w:rsidR="00E2360A" w:rsidRDefault="00E2360A" w:rsidP="00E2360A">
      <w:pPr>
        <w:pStyle w:val="ListParagraph"/>
        <w:numPr>
          <w:ilvl w:val="0"/>
          <w:numId w:val="24"/>
        </w:numPr>
      </w:pPr>
      <w:proofErr w:type="spellStart"/>
      <w:r>
        <w:t>N_list</w:t>
      </w:r>
      <w:proofErr w:type="spellEnd"/>
      <w:r>
        <w:t xml:space="preserve"> &lt;- list()</w:t>
      </w:r>
    </w:p>
    <w:p w14:paraId="360A532A" w14:textId="77777777" w:rsidR="00E2360A" w:rsidRDefault="00E2360A" w:rsidP="00E2360A"/>
    <w:p w14:paraId="45254055" w14:textId="77777777" w:rsidR="00E2360A" w:rsidRDefault="00E2360A" w:rsidP="00E2360A">
      <w:pPr>
        <w:pStyle w:val="ListParagraph"/>
        <w:numPr>
          <w:ilvl w:val="0"/>
          <w:numId w:val="24"/>
        </w:numPr>
      </w:pPr>
      <w:r>
        <w:t>for (</w:t>
      </w:r>
      <w:proofErr w:type="spellStart"/>
      <w:r>
        <w:t>i</w:t>
      </w:r>
      <w:proofErr w:type="spellEnd"/>
      <w:r>
        <w:t xml:space="preserve"> in 1:100){</w:t>
      </w:r>
    </w:p>
    <w:p w14:paraId="4121E10F" w14:textId="0EEBD3F4" w:rsidR="00E2360A" w:rsidRDefault="00E2360A" w:rsidP="00E2360A">
      <w:r>
        <w:t xml:space="preserve"> </w:t>
      </w:r>
      <w:r>
        <w:t xml:space="preserve">          </w:t>
      </w:r>
      <w:r>
        <w:t xml:space="preserve"> epsilon &lt;- </w:t>
      </w:r>
      <w:proofErr w:type="spellStart"/>
      <w:r>
        <w:t>epsilon_list</w:t>
      </w:r>
      <w:proofErr w:type="spellEnd"/>
      <w:r>
        <w:t>[[</w:t>
      </w:r>
      <w:proofErr w:type="spellStart"/>
      <w:r>
        <w:t>i</w:t>
      </w:r>
      <w:proofErr w:type="spellEnd"/>
      <w:r>
        <w:t>]]</w:t>
      </w:r>
    </w:p>
    <w:p w14:paraId="4BC3D0AB" w14:textId="2303BFAE" w:rsidR="00E2360A" w:rsidRDefault="00E2360A" w:rsidP="00E2360A">
      <w:r>
        <w:t xml:space="preserve">  </w:t>
      </w:r>
      <w:r>
        <w:t xml:space="preserve">          </w:t>
      </w:r>
      <w:r>
        <w:t>N &lt;- c(44,rep(NA,49))</w:t>
      </w:r>
    </w:p>
    <w:p w14:paraId="32291041" w14:textId="4C9EA42D" w:rsidR="00E2360A" w:rsidRDefault="00E2360A" w:rsidP="00E2360A">
      <w:r>
        <w:t xml:space="preserve">  </w:t>
      </w:r>
      <w:r>
        <w:t xml:space="preserve">          </w:t>
      </w:r>
      <w:r>
        <w:t>for (t in 2:time)</w:t>
      </w:r>
    </w:p>
    <w:p w14:paraId="6C61692C" w14:textId="6445177B" w:rsidR="00E2360A" w:rsidRDefault="00E2360A" w:rsidP="00E2360A">
      <w:r>
        <w:t xml:space="preserve">   </w:t>
      </w:r>
      <w:r>
        <w:t xml:space="preserve">        </w:t>
      </w:r>
      <w:r>
        <w:t xml:space="preserve"> N[t] &lt;- N[t-1]*exp(r + epsilon[t-1])</w:t>
      </w:r>
    </w:p>
    <w:p w14:paraId="700CBBD6" w14:textId="75119797" w:rsidR="00E2360A" w:rsidRDefault="00E2360A" w:rsidP="00E2360A">
      <w:r>
        <w:t xml:space="preserve">  </w:t>
      </w:r>
      <w:r>
        <w:t xml:space="preserve">          </w:t>
      </w:r>
      <w:proofErr w:type="spellStart"/>
      <w:r>
        <w:t>N_list</w:t>
      </w:r>
      <w:proofErr w:type="spellEnd"/>
      <w:r>
        <w:t>[[</w:t>
      </w:r>
      <w:proofErr w:type="spellStart"/>
      <w:r>
        <w:t>i</w:t>
      </w:r>
      <w:proofErr w:type="spellEnd"/>
      <w:r>
        <w:t>]] &lt;- N</w:t>
      </w:r>
    </w:p>
    <w:p w14:paraId="3EF16AF9" w14:textId="77777777" w:rsidR="00E2360A" w:rsidRDefault="00E2360A" w:rsidP="00E2360A"/>
    <w:p w14:paraId="338EEE83" w14:textId="77777777" w:rsidR="00E2360A" w:rsidRDefault="00E2360A" w:rsidP="00E2360A">
      <w:r>
        <w:t>}</w:t>
      </w:r>
    </w:p>
    <w:p w14:paraId="3807F3DA" w14:textId="77777777" w:rsidR="00E2360A" w:rsidRDefault="00E2360A" w:rsidP="00E2360A"/>
    <w:p w14:paraId="7E52B3B3" w14:textId="77777777" w:rsidR="00BF28A0" w:rsidRDefault="00BF28A0" w:rsidP="00BF28A0"/>
    <w:p w14:paraId="45C4E398" w14:textId="77777777" w:rsidR="00BF28A0" w:rsidRDefault="00BF28A0" w:rsidP="00BF28A0">
      <w:pPr>
        <w:pStyle w:val="ListParagraph"/>
        <w:numPr>
          <w:ilvl w:val="0"/>
          <w:numId w:val="4"/>
        </w:numPr>
      </w:pPr>
      <w:r>
        <w:t xml:space="preserve">(15 points) For the set of 100 simulations above, calculate the average final population size and the 95% confidence intervals on this estimate. </w:t>
      </w:r>
    </w:p>
    <w:p w14:paraId="2D5C2AF1" w14:textId="77777777" w:rsidR="00BF28A0" w:rsidRDefault="00BF28A0" w:rsidP="00BF28A0"/>
    <w:p w14:paraId="43E82888" w14:textId="77777777" w:rsidR="00BF28A0" w:rsidRDefault="00BF28A0" w:rsidP="00BF28A0">
      <w:pPr>
        <w:pStyle w:val="ListParagraph"/>
        <w:numPr>
          <w:ilvl w:val="0"/>
          <w:numId w:val="11"/>
        </w:numPr>
      </w:pPr>
      <w:r>
        <w:t>Use the ‘</w:t>
      </w:r>
      <w:proofErr w:type="spellStart"/>
      <w:r>
        <w:t>qnorm</w:t>
      </w:r>
      <w:proofErr w:type="spellEnd"/>
      <w:r>
        <w:t>’ function in R to calculate the 2.5</w:t>
      </w:r>
      <w:r w:rsidRPr="00565D49">
        <w:rPr>
          <w:vertAlign w:val="superscript"/>
        </w:rPr>
        <w:t>th</w:t>
      </w:r>
      <w:r>
        <w:t xml:space="preserve"> and 97.5</w:t>
      </w:r>
      <w:r w:rsidRPr="00565D49">
        <w:rPr>
          <w:vertAlign w:val="superscript"/>
        </w:rPr>
        <w:t>th</w:t>
      </w:r>
      <w:r>
        <w:t xml:space="preserve"> percentiles of final population sizes</w:t>
      </w:r>
    </w:p>
    <w:p w14:paraId="3C67C019" w14:textId="77777777" w:rsidR="00BF28A0" w:rsidRDefault="00BF28A0" w:rsidP="00BF28A0">
      <w:pPr>
        <w:ind w:left="360"/>
      </w:pPr>
    </w:p>
    <w:p w14:paraId="73415EFD" w14:textId="77777777" w:rsidR="009419A1" w:rsidRPr="00BF28A0" w:rsidRDefault="009419A1" w:rsidP="00BF28A0"/>
    <w:sectPr w:rsidR="009419A1" w:rsidRPr="00BF28A0" w:rsidSect="000F198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1DB31" w14:textId="77777777" w:rsidR="00C517EA" w:rsidRDefault="00C517EA" w:rsidP="004A4409">
      <w:r>
        <w:separator/>
      </w:r>
    </w:p>
  </w:endnote>
  <w:endnote w:type="continuationSeparator" w:id="0">
    <w:p w14:paraId="1C6ADCCA" w14:textId="77777777" w:rsidR="00C517EA" w:rsidRDefault="00C517EA" w:rsidP="004A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D1" w14:textId="77777777" w:rsidR="004A4409" w:rsidRDefault="004A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BA3FB" w14:textId="77777777" w:rsidR="004A4409" w:rsidRDefault="004A44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9D05" w14:textId="77777777" w:rsidR="004A4409" w:rsidRDefault="004A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6B953" w14:textId="77777777" w:rsidR="00C517EA" w:rsidRDefault="00C517EA" w:rsidP="004A4409">
      <w:r>
        <w:separator/>
      </w:r>
    </w:p>
  </w:footnote>
  <w:footnote w:type="continuationSeparator" w:id="0">
    <w:p w14:paraId="2B309968" w14:textId="77777777" w:rsidR="00C517EA" w:rsidRDefault="00C517EA" w:rsidP="004A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2FC7E" w14:textId="77777777" w:rsidR="004A4409" w:rsidRDefault="004A44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0089" w14:textId="77777777" w:rsidR="004A4409" w:rsidRDefault="004A4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EA543" w14:textId="77777777" w:rsidR="004A4409" w:rsidRDefault="004A4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21D1"/>
    <w:multiLevelType w:val="hybridMultilevel"/>
    <w:tmpl w:val="26A2751C"/>
    <w:lvl w:ilvl="0" w:tplc="6ED4407E">
      <w:start w:val="1"/>
      <w:numFmt w:val="bullet"/>
      <w:lvlText w:val=""/>
      <w:lvlJc w:val="left"/>
      <w:pPr>
        <w:ind w:left="108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66FA4"/>
    <w:multiLevelType w:val="hybridMultilevel"/>
    <w:tmpl w:val="8F0EA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B2600"/>
    <w:multiLevelType w:val="hybridMultilevel"/>
    <w:tmpl w:val="FD9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D6D39"/>
    <w:multiLevelType w:val="hybridMultilevel"/>
    <w:tmpl w:val="2F90338C"/>
    <w:lvl w:ilvl="0" w:tplc="6ED4407E">
      <w:start w:val="1"/>
      <w:numFmt w:val="bullet"/>
      <w:lvlText w:val=""/>
      <w:lvlJc w:val="left"/>
      <w:pPr>
        <w:ind w:left="108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BA7752"/>
    <w:multiLevelType w:val="hybridMultilevel"/>
    <w:tmpl w:val="3A52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B480D"/>
    <w:multiLevelType w:val="hybridMultilevel"/>
    <w:tmpl w:val="C0D2A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75D21"/>
    <w:multiLevelType w:val="hybridMultilevel"/>
    <w:tmpl w:val="3B92C698"/>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A0694"/>
    <w:multiLevelType w:val="hybridMultilevel"/>
    <w:tmpl w:val="3BDA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82B63"/>
    <w:multiLevelType w:val="hybridMultilevel"/>
    <w:tmpl w:val="56D22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021907"/>
    <w:multiLevelType w:val="hybridMultilevel"/>
    <w:tmpl w:val="A126CEBC"/>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75F0E"/>
    <w:multiLevelType w:val="hybridMultilevel"/>
    <w:tmpl w:val="80780012"/>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A3F20"/>
    <w:multiLevelType w:val="hybridMultilevel"/>
    <w:tmpl w:val="0C2897A6"/>
    <w:lvl w:ilvl="0" w:tplc="6ED4407E">
      <w:start w:val="1"/>
      <w:numFmt w:val="bullet"/>
      <w:lvlText w:val=""/>
      <w:lvlJc w:val="left"/>
      <w:pPr>
        <w:ind w:left="108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D46F99"/>
    <w:multiLevelType w:val="hybridMultilevel"/>
    <w:tmpl w:val="80409790"/>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37F07"/>
    <w:multiLevelType w:val="hybridMultilevel"/>
    <w:tmpl w:val="053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E26C4"/>
    <w:multiLevelType w:val="hybridMultilevel"/>
    <w:tmpl w:val="77405922"/>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A76FD"/>
    <w:multiLevelType w:val="hybridMultilevel"/>
    <w:tmpl w:val="422E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95E86"/>
    <w:multiLevelType w:val="hybridMultilevel"/>
    <w:tmpl w:val="8F6C8A30"/>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645A1"/>
    <w:multiLevelType w:val="hybridMultilevel"/>
    <w:tmpl w:val="B8FE659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67E5E"/>
    <w:multiLevelType w:val="hybridMultilevel"/>
    <w:tmpl w:val="47D07776"/>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F0AD0"/>
    <w:multiLevelType w:val="hybridMultilevel"/>
    <w:tmpl w:val="ACFC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17E29"/>
    <w:multiLevelType w:val="hybridMultilevel"/>
    <w:tmpl w:val="CCBCD06A"/>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46B31"/>
    <w:multiLevelType w:val="hybridMultilevel"/>
    <w:tmpl w:val="EDFC66DE"/>
    <w:lvl w:ilvl="0" w:tplc="6ED4407E">
      <w:start w:val="1"/>
      <w:numFmt w:val="bullet"/>
      <w:lvlText w:val=""/>
      <w:lvlJc w:val="left"/>
      <w:pPr>
        <w:ind w:left="108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1B2D72"/>
    <w:multiLevelType w:val="hybridMultilevel"/>
    <w:tmpl w:val="E1528A94"/>
    <w:lvl w:ilvl="0" w:tplc="6ED4407E">
      <w:start w:val="1"/>
      <w:numFmt w:val="bullet"/>
      <w:lvlText w:val=""/>
      <w:lvlJc w:val="left"/>
      <w:pPr>
        <w:ind w:left="720" w:hanging="360"/>
      </w:pPr>
      <w:rPr>
        <w:rFonts w:ascii="Wingdings" w:eastAsia="Times New Roman"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C721F"/>
    <w:multiLevelType w:val="hybridMultilevel"/>
    <w:tmpl w:val="D5E8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9"/>
  </w:num>
  <w:num w:numId="5">
    <w:abstractNumId w:val="7"/>
  </w:num>
  <w:num w:numId="6">
    <w:abstractNumId w:val="13"/>
  </w:num>
  <w:num w:numId="7">
    <w:abstractNumId w:val="18"/>
  </w:num>
  <w:num w:numId="8">
    <w:abstractNumId w:val="23"/>
  </w:num>
  <w:num w:numId="9">
    <w:abstractNumId w:val="2"/>
  </w:num>
  <w:num w:numId="10">
    <w:abstractNumId w:val="8"/>
  </w:num>
  <w:num w:numId="11">
    <w:abstractNumId w:val="15"/>
  </w:num>
  <w:num w:numId="12">
    <w:abstractNumId w:val="17"/>
  </w:num>
  <w:num w:numId="13">
    <w:abstractNumId w:val="16"/>
  </w:num>
  <w:num w:numId="14">
    <w:abstractNumId w:val="6"/>
  </w:num>
  <w:num w:numId="15">
    <w:abstractNumId w:val="12"/>
  </w:num>
  <w:num w:numId="16">
    <w:abstractNumId w:val="9"/>
  </w:num>
  <w:num w:numId="17">
    <w:abstractNumId w:val="10"/>
  </w:num>
  <w:num w:numId="18">
    <w:abstractNumId w:val="21"/>
  </w:num>
  <w:num w:numId="19">
    <w:abstractNumId w:val="0"/>
  </w:num>
  <w:num w:numId="20">
    <w:abstractNumId w:val="11"/>
  </w:num>
  <w:num w:numId="21">
    <w:abstractNumId w:val="3"/>
  </w:num>
  <w:num w:numId="22">
    <w:abstractNumId w:val="14"/>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18"/>
    <w:rsid w:val="00010F6B"/>
    <w:rsid w:val="000441CB"/>
    <w:rsid w:val="00081F74"/>
    <w:rsid w:val="000932DF"/>
    <w:rsid w:val="000A6BB4"/>
    <w:rsid w:val="000C594E"/>
    <w:rsid w:val="000C59B1"/>
    <w:rsid w:val="000F198B"/>
    <w:rsid w:val="00134AFD"/>
    <w:rsid w:val="00135179"/>
    <w:rsid w:val="001D61B4"/>
    <w:rsid w:val="00207E43"/>
    <w:rsid w:val="00210CCF"/>
    <w:rsid w:val="00212B44"/>
    <w:rsid w:val="00214EC0"/>
    <w:rsid w:val="0027694B"/>
    <w:rsid w:val="00283CCF"/>
    <w:rsid w:val="002F09BC"/>
    <w:rsid w:val="00320DBC"/>
    <w:rsid w:val="00332E54"/>
    <w:rsid w:val="00340B65"/>
    <w:rsid w:val="003644F8"/>
    <w:rsid w:val="0038382B"/>
    <w:rsid w:val="003E478F"/>
    <w:rsid w:val="003F13F6"/>
    <w:rsid w:val="003F5908"/>
    <w:rsid w:val="0041241A"/>
    <w:rsid w:val="00461C93"/>
    <w:rsid w:val="00471546"/>
    <w:rsid w:val="0048276A"/>
    <w:rsid w:val="00493FD7"/>
    <w:rsid w:val="004A4409"/>
    <w:rsid w:val="004D421A"/>
    <w:rsid w:val="004D6111"/>
    <w:rsid w:val="004E4C33"/>
    <w:rsid w:val="00503065"/>
    <w:rsid w:val="00503CD0"/>
    <w:rsid w:val="00532A2B"/>
    <w:rsid w:val="00544518"/>
    <w:rsid w:val="005501F4"/>
    <w:rsid w:val="005511F4"/>
    <w:rsid w:val="00565D49"/>
    <w:rsid w:val="005760AF"/>
    <w:rsid w:val="005A449F"/>
    <w:rsid w:val="005F3CE3"/>
    <w:rsid w:val="00634FA2"/>
    <w:rsid w:val="00636B44"/>
    <w:rsid w:val="006B1DBF"/>
    <w:rsid w:val="006F0D9E"/>
    <w:rsid w:val="00715B37"/>
    <w:rsid w:val="0072266C"/>
    <w:rsid w:val="007420F6"/>
    <w:rsid w:val="007448E9"/>
    <w:rsid w:val="00755B35"/>
    <w:rsid w:val="0076474F"/>
    <w:rsid w:val="007842CE"/>
    <w:rsid w:val="007A4F10"/>
    <w:rsid w:val="007B0D74"/>
    <w:rsid w:val="007C66A1"/>
    <w:rsid w:val="007E016B"/>
    <w:rsid w:val="007E22FE"/>
    <w:rsid w:val="007E710D"/>
    <w:rsid w:val="007E7198"/>
    <w:rsid w:val="007F669D"/>
    <w:rsid w:val="008172B8"/>
    <w:rsid w:val="00825BD5"/>
    <w:rsid w:val="00856327"/>
    <w:rsid w:val="008617EB"/>
    <w:rsid w:val="008E2DC6"/>
    <w:rsid w:val="0090225C"/>
    <w:rsid w:val="00931112"/>
    <w:rsid w:val="00934B2B"/>
    <w:rsid w:val="009419A1"/>
    <w:rsid w:val="009872A9"/>
    <w:rsid w:val="009A4291"/>
    <w:rsid w:val="009D5BCA"/>
    <w:rsid w:val="009D6038"/>
    <w:rsid w:val="009D7E77"/>
    <w:rsid w:val="009E43B6"/>
    <w:rsid w:val="009F7164"/>
    <w:rsid w:val="00A07DA4"/>
    <w:rsid w:val="00A123B6"/>
    <w:rsid w:val="00A2102E"/>
    <w:rsid w:val="00A23845"/>
    <w:rsid w:val="00A30351"/>
    <w:rsid w:val="00A6654F"/>
    <w:rsid w:val="00AA67C3"/>
    <w:rsid w:val="00AB3677"/>
    <w:rsid w:val="00B57211"/>
    <w:rsid w:val="00B6222A"/>
    <w:rsid w:val="00BA2E04"/>
    <w:rsid w:val="00BA3108"/>
    <w:rsid w:val="00BC49BB"/>
    <w:rsid w:val="00BF28A0"/>
    <w:rsid w:val="00C517EA"/>
    <w:rsid w:val="00C72E7A"/>
    <w:rsid w:val="00CD1B08"/>
    <w:rsid w:val="00CF26E1"/>
    <w:rsid w:val="00CF483E"/>
    <w:rsid w:val="00CF6966"/>
    <w:rsid w:val="00D05D7C"/>
    <w:rsid w:val="00D10BCD"/>
    <w:rsid w:val="00D32505"/>
    <w:rsid w:val="00D33FF6"/>
    <w:rsid w:val="00D810D2"/>
    <w:rsid w:val="00D87EDF"/>
    <w:rsid w:val="00D908F8"/>
    <w:rsid w:val="00DA16FD"/>
    <w:rsid w:val="00DA65E1"/>
    <w:rsid w:val="00DC6BF2"/>
    <w:rsid w:val="00E2360A"/>
    <w:rsid w:val="00E51EFE"/>
    <w:rsid w:val="00E54096"/>
    <w:rsid w:val="00E57F80"/>
    <w:rsid w:val="00E77969"/>
    <w:rsid w:val="00EB0916"/>
    <w:rsid w:val="00ED5A4E"/>
    <w:rsid w:val="00EE6721"/>
    <w:rsid w:val="00F0143E"/>
    <w:rsid w:val="00F02B02"/>
    <w:rsid w:val="00F10841"/>
    <w:rsid w:val="00F238C5"/>
    <w:rsid w:val="00F348AF"/>
    <w:rsid w:val="00F406EB"/>
    <w:rsid w:val="00F6325D"/>
    <w:rsid w:val="00FA3C65"/>
    <w:rsid w:val="00FC503A"/>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2D1AB"/>
  <w15:docId w15:val="{D45277C6-D7B7-C741-BC14-49B893C3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DC6"/>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A4409"/>
    <w:pPr>
      <w:tabs>
        <w:tab w:val="center" w:pos="4680"/>
        <w:tab w:val="right" w:pos="9360"/>
      </w:tabs>
    </w:pPr>
    <w:rPr>
      <w:lang w:val="en-GB" w:eastAsia="en-GB"/>
    </w:rPr>
  </w:style>
  <w:style w:type="character" w:customStyle="1" w:styleId="HeaderChar">
    <w:name w:val="Header Char"/>
    <w:basedOn w:val="DefaultParagraphFont"/>
    <w:link w:val="Header"/>
    <w:rsid w:val="004A4409"/>
    <w:rPr>
      <w:sz w:val="24"/>
      <w:szCs w:val="24"/>
    </w:rPr>
  </w:style>
  <w:style w:type="paragraph" w:styleId="Footer">
    <w:name w:val="footer"/>
    <w:basedOn w:val="Normal"/>
    <w:link w:val="FooterChar"/>
    <w:unhideWhenUsed/>
    <w:rsid w:val="004A4409"/>
    <w:pPr>
      <w:tabs>
        <w:tab w:val="center" w:pos="4680"/>
        <w:tab w:val="right" w:pos="9360"/>
      </w:tabs>
    </w:pPr>
    <w:rPr>
      <w:lang w:val="en-GB" w:eastAsia="en-GB"/>
    </w:rPr>
  </w:style>
  <w:style w:type="character" w:customStyle="1" w:styleId="FooterChar">
    <w:name w:val="Footer Char"/>
    <w:basedOn w:val="DefaultParagraphFont"/>
    <w:link w:val="Footer"/>
    <w:rsid w:val="004A4409"/>
    <w:rPr>
      <w:sz w:val="24"/>
      <w:szCs w:val="24"/>
    </w:rPr>
  </w:style>
  <w:style w:type="paragraph" w:styleId="ListParagraph">
    <w:name w:val="List Paragraph"/>
    <w:basedOn w:val="Normal"/>
    <w:uiPriority w:val="34"/>
    <w:qFormat/>
    <w:rsid w:val="007F669D"/>
    <w:pPr>
      <w:ind w:left="720"/>
      <w:contextualSpacing/>
    </w:pPr>
    <w:rPr>
      <w:lang w:val="en-GB" w:eastAsia="en-GB"/>
    </w:rPr>
  </w:style>
  <w:style w:type="character" w:styleId="Hyperlink">
    <w:name w:val="Hyperlink"/>
    <w:basedOn w:val="DefaultParagraphFont"/>
    <w:unhideWhenUsed/>
    <w:rsid w:val="007F669D"/>
    <w:rPr>
      <w:color w:val="0000FF" w:themeColor="hyperlink"/>
      <w:u w:val="single"/>
    </w:rPr>
  </w:style>
  <w:style w:type="character" w:styleId="UnresolvedMention">
    <w:name w:val="Unresolved Mention"/>
    <w:basedOn w:val="DefaultParagraphFont"/>
    <w:rsid w:val="007F669D"/>
    <w:rPr>
      <w:color w:val="605E5C"/>
      <w:shd w:val="clear" w:color="auto" w:fill="E1DFDD"/>
    </w:rPr>
  </w:style>
  <w:style w:type="character" w:styleId="FollowedHyperlink">
    <w:name w:val="FollowedHyperlink"/>
    <w:basedOn w:val="DefaultParagraphFont"/>
    <w:semiHidden/>
    <w:unhideWhenUsed/>
    <w:rsid w:val="007F669D"/>
    <w:rPr>
      <w:color w:val="800080" w:themeColor="followedHyperlink"/>
      <w:u w:val="single"/>
    </w:rPr>
  </w:style>
  <w:style w:type="character" w:styleId="CommentReference">
    <w:name w:val="annotation reference"/>
    <w:basedOn w:val="DefaultParagraphFont"/>
    <w:semiHidden/>
    <w:unhideWhenUsed/>
    <w:rsid w:val="00BF28A0"/>
    <w:rPr>
      <w:sz w:val="16"/>
      <w:szCs w:val="16"/>
    </w:rPr>
  </w:style>
  <w:style w:type="paragraph" w:styleId="CommentText">
    <w:name w:val="annotation text"/>
    <w:basedOn w:val="Normal"/>
    <w:link w:val="CommentTextChar"/>
    <w:semiHidden/>
    <w:unhideWhenUsed/>
    <w:rsid w:val="00BF28A0"/>
    <w:rPr>
      <w:sz w:val="20"/>
      <w:szCs w:val="20"/>
    </w:rPr>
  </w:style>
  <w:style w:type="character" w:customStyle="1" w:styleId="CommentTextChar">
    <w:name w:val="Comment Text Char"/>
    <w:basedOn w:val="DefaultParagraphFont"/>
    <w:link w:val="CommentText"/>
    <w:semiHidden/>
    <w:rsid w:val="00BF28A0"/>
    <w:rPr>
      <w:lang w:val="en-CA" w:eastAsia="en-US"/>
    </w:rPr>
  </w:style>
  <w:style w:type="paragraph" w:styleId="BalloonText">
    <w:name w:val="Balloon Text"/>
    <w:basedOn w:val="Normal"/>
    <w:link w:val="BalloonTextChar"/>
    <w:semiHidden/>
    <w:unhideWhenUsed/>
    <w:rsid w:val="00BF28A0"/>
    <w:rPr>
      <w:sz w:val="18"/>
      <w:szCs w:val="18"/>
    </w:rPr>
  </w:style>
  <w:style w:type="character" w:customStyle="1" w:styleId="BalloonTextChar">
    <w:name w:val="Balloon Text Char"/>
    <w:basedOn w:val="DefaultParagraphFont"/>
    <w:link w:val="BalloonText"/>
    <w:semiHidden/>
    <w:rsid w:val="00BF28A0"/>
    <w:rPr>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258003">
      <w:bodyDiv w:val="1"/>
      <w:marLeft w:val="0"/>
      <w:marRight w:val="0"/>
      <w:marTop w:val="0"/>
      <w:marBottom w:val="0"/>
      <w:divBdr>
        <w:top w:val="none" w:sz="0" w:space="0" w:color="auto"/>
        <w:left w:val="none" w:sz="0" w:space="0" w:color="auto"/>
        <w:bottom w:val="none" w:sz="0" w:space="0" w:color="auto"/>
        <w:right w:val="none" w:sz="0" w:space="0" w:color="auto"/>
      </w:divBdr>
    </w:div>
    <w:div w:id="458883642">
      <w:bodyDiv w:val="1"/>
      <w:marLeft w:val="0"/>
      <w:marRight w:val="0"/>
      <w:marTop w:val="0"/>
      <w:marBottom w:val="0"/>
      <w:divBdr>
        <w:top w:val="none" w:sz="0" w:space="0" w:color="auto"/>
        <w:left w:val="none" w:sz="0" w:space="0" w:color="auto"/>
        <w:bottom w:val="none" w:sz="0" w:space="0" w:color="auto"/>
        <w:right w:val="none" w:sz="0" w:space="0" w:color="auto"/>
      </w:divBdr>
    </w:div>
    <w:div w:id="498933260">
      <w:bodyDiv w:val="1"/>
      <w:marLeft w:val="0"/>
      <w:marRight w:val="0"/>
      <w:marTop w:val="0"/>
      <w:marBottom w:val="0"/>
      <w:divBdr>
        <w:top w:val="none" w:sz="0" w:space="0" w:color="auto"/>
        <w:left w:val="none" w:sz="0" w:space="0" w:color="auto"/>
        <w:bottom w:val="none" w:sz="0" w:space="0" w:color="auto"/>
        <w:right w:val="none" w:sz="0" w:space="0" w:color="auto"/>
      </w:divBdr>
    </w:div>
    <w:div w:id="663512356">
      <w:bodyDiv w:val="1"/>
      <w:marLeft w:val="0"/>
      <w:marRight w:val="0"/>
      <w:marTop w:val="0"/>
      <w:marBottom w:val="0"/>
      <w:divBdr>
        <w:top w:val="none" w:sz="0" w:space="0" w:color="auto"/>
        <w:left w:val="none" w:sz="0" w:space="0" w:color="auto"/>
        <w:bottom w:val="none" w:sz="0" w:space="0" w:color="auto"/>
        <w:right w:val="none" w:sz="0" w:space="0" w:color="auto"/>
      </w:divBdr>
    </w:div>
    <w:div w:id="1227912365">
      <w:bodyDiv w:val="1"/>
      <w:marLeft w:val="0"/>
      <w:marRight w:val="0"/>
      <w:marTop w:val="0"/>
      <w:marBottom w:val="0"/>
      <w:divBdr>
        <w:top w:val="none" w:sz="0" w:space="0" w:color="auto"/>
        <w:left w:val="none" w:sz="0" w:space="0" w:color="auto"/>
        <w:bottom w:val="none" w:sz="0" w:space="0" w:color="auto"/>
        <w:right w:val="none" w:sz="0" w:space="0" w:color="auto"/>
      </w:divBdr>
    </w:div>
    <w:div w:id="130785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studio.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ran/Desktop/EEB319%20Lab%202%20Translated-Grizzly%20Bear%20Population%20Dynamic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EEB319 Lab 2 Translated-Grizzly Bear Population Dynamics.dotm</Template>
  <TotalTime>165</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Kiran Wadhawan</cp:lastModifiedBy>
  <cp:revision>54</cp:revision>
  <dcterms:created xsi:type="dcterms:W3CDTF">2020-11-03T13:51:00Z</dcterms:created>
  <dcterms:modified xsi:type="dcterms:W3CDTF">2020-11-24T16:59:00Z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